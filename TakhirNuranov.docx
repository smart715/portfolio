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4FEB4" w14:textId="77777777" w:rsidR="00CC5384" w:rsidRDefault="00CC5384">
      <w:pPr>
        <w:jc w:val="both"/>
        <w:rPr>
          <w:rFonts w:ascii="Times New Roman" w:hAnsi="Times New Roman" w:cs="Times New Roman"/>
          <w:b/>
          <w:sz w:val="32"/>
        </w:rPr>
      </w:pPr>
    </w:p>
    <w:p w14:paraId="387C1137" w14:textId="127DCDA5" w:rsidR="00CC5384" w:rsidRDefault="004E1521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Takhir</w:t>
      </w:r>
      <w:r w:rsidR="009F308C">
        <w:rPr>
          <w:rFonts w:ascii="Times New Roman" w:hAnsi="Times New Roman" w:cs="Times New Roman"/>
          <w:b/>
          <w:sz w:val="48"/>
        </w:rPr>
        <w:t xml:space="preserve"> </w:t>
      </w:r>
      <w:r>
        <w:rPr>
          <w:rFonts w:ascii="Times New Roman" w:hAnsi="Times New Roman" w:cs="Times New Roman"/>
          <w:b/>
          <w:sz w:val="48"/>
        </w:rPr>
        <w:t>Nuranov</w:t>
      </w:r>
    </w:p>
    <w:p w14:paraId="0AAD2BF2" w14:textId="31FB543E" w:rsidR="00CC5384" w:rsidRDefault="00000000">
      <w:pPr>
        <w:spacing w:before="0" w:after="0"/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Email:</w:t>
      </w:r>
      <w:r w:rsidR="009F308C">
        <w:rPr>
          <w:rFonts w:ascii="Times New Roman" w:hAnsi="Times New Roman" w:cs="Times New Roman"/>
          <w:sz w:val="24"/>
        </w:rPr>
        <w:t xml:space="preserve"> </w:t>
      </w:r>
      <w:hyperlink r:id="rId11" w:history="1">
        <w:r w:rsidR="004E1521" w:rsidRPr="006A3BE0">
          <w:rPr>
            <w:rStyle w:val="Hyperlink"/>
            <w:rFonts w:ascii="Times New Roman" w:hAnsi="Times New Roman" w:cs="Times New Roman"/>
            <w:sz w:val="24"/>
          </w:rPr>
          <w:t>takhirnuranov@gmail.com</w:t>
        </w:r>
      </w:hyperlink>
      <w:r w:rsidR="009F308C">
        <w:rPr>
          <w:rFonts w:ascii="Times New Roman" w:hAnsi="Times New Roman" w:cs="Times New Roman"/>
          <w:sz w:val="24"/>
        </w:rPr>
        <w:t xml:space="preserve"> </w:t>
      </w:r>
    </w:p>
    <w:p w14:paraId="1FA73389" w14:textId="1BF3EAAC" w:rsidR="0071560F" w:rsidRDefault="00000000" w:rsidP="0071560F">
      <w:pPr>
        <w:spacing w:before="0" w:after="0"/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Address:</w:t>
      </w:r>
      <w:r w:rsidR="009F308C">
        <w:rPr>
          <w:rFonts w:ascii="Times New Roman" w:hAnsi="Times New Roman" w:cs="Times New Roman"/>
          <w:sz w:val="24"/>
        </w:rPr>
        <w:t xml:space="preserve"> </w:t>
      </w:r>
      <w:r w:rsidR="004E1521" w:rsidRPr="004E1521">
        <w:rPr>
          <w:rFonts w:ascii="Times New Roman" w:hAnsi="Times New Roman" w:cs="Times New Roman"/>
          <w:sz w:val="24"/>
        </w:rPr>
        <w:t>Karaganda</w:t>
      </w:r>
      <w:r w:rsidR="009F308C">
        <w:rPr>
          <w:rFonts w:ascii="Times New Roman" w:hAnsi="Times New Roman" w:cs="Times New Roman"/>
          <w:sz w:val="24"/>
        </w:rPr>
        <w:t xml:space="preserve"> </w:t>
      </w:r>
      <w:r w:rsidR="004E1521">
        <w:rPr>
          <w:rFonts w:ascii="Times New Roman" w:hAnsi="Times New Roman" w:cs="Times New Roman"/>
          <w:sz w:val="24"/>
        </w:rPr>
        <w:t>City</w:t>
      </w:r>
      <w:r>
        <w:rPr>
          <w:rFonts w:ascii="Times New Roman" w:hAnsi="Times New Roman" w:cs="Times New Roman"/>
          <w:sz w:val="24"/>
        </w:rPr>
        <w:t>,</w:t>
      </w:r>
      <w:r w:rsidR="009F308C">
        <w:rPr>
          <w:rFonts w:ascii="Times New Roman" w:hAnsi="Times New Roman" w:cs="Times New Roman"/>
          <w:sz w:val="24"/>
        </w:rPr>
        <w:t xml:space="preserve"> </w:t>
      </w:r>
      <w:r w:rsidR="004E1521">
        <w:rPr>
          <w:rFonts w:ascii="Times New Roman" w:hAnsi="Times New Roman" w:cs="Times New Roman"/>
          <w:sz w:val="24"/>
        </w:rPr>
        <w:t>Kazakhstan</w:t>
      </w:r>
    </w:p>
    <w:p w14:paraId="130B4C0F" w14:textId="74A83763" w:rsidR="00CC5384" w:rsidRDefault="0071560F" w:rsidP="0042675F">
      <w:pPr>
        <w:spacing w:before="0" w:after="0"/>
        <w:ind w:left="2160"/>
        <w:jc w:val="both"/>
        <w:rPr>
          <w:rStyle w:val="Hyperlink"/>
          <w:rFonts w:ascii="Times New Roman" w:hAnsi="Times New Roman" w:cs="Times New Roman"/>
          <w:sz w:val="24"/>
          <w:szCs w:val="21"/>
          <w:u w:val="none"/>
          <w:shd w:val="clear" w:color="auto" w:fill="FFFFFF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1"/>
          <w:u w:val="none"/>
          <w:shd w:val="clear" w:color="auto" w:fill="FFFFFF"/>
        </w:rPr>
        <w:t>GitHub</w:t>
      </w:r>
      <w:r>
        <w:rPr>
          <w:rStyle w:val="Hyperlink"/>
          <w:rFonts w:ascii="Times New Roman" w:hAnsi="Times New Roman" w:cs="Times New Roman"/>
          <w:sz w:val="24"/>
          <w:szCs w:val="21"/>
          <w:u w:val="none"/>
          <w:shd w:val="clear" w:color="auto" w:fill="FFFFFF"/>
        </w:rPr>
        <w:t>:</w:t>
      </w:r>
      <w:r w:rsidR="009F308C">
        <w:rPr>
          <w:rStyle w:val="Hyperlink"/>
          <w:rFonts w:ascii="Times New Roman" w:hAnsi="Times New Roman" w:cs="Times New Roman"/>
          <w:sz w:val="24"/>
          <w:szCs w:val="21"/>
          <w:u w:val="none"/>
          <w:shd w:val="clear" w:color="auto" w:fill="FFFFFF"/>
        </w:rPr>
        <w:t xml:space="preserve"> </w:t>
      </w:r>
      <w:hyperlink r:id="rId12" w:history="1">
        <w:r w:rsidRPr="004E1521">
          <w:rPr>
            <w:rStyle w:val="Hyperlink"/>
            <w:rFonts w:ascii="Times New Roman" w:hAnsi="Times New Roman" w:cs="Times New Roman"/>
            <w:sz w:val="24"/>
            <w:szCs w:val="21"/>
            <w:shd w:val="clear" w:color="auto" w:fill="FFFFFF"/>
          </w:rPr>
          <w:t>https://github.com/smart715</w:t>
        </w:r>
      </w:hyperlink>
      <w:r w:rsidR="0042675F">
        <w:rPr>
          <w:rStyle w:val="Hyperlink"/>
          <w:rFonts w:ascii="Times New Roman" w:hAnsi="Times New Roman" w:cs="Times New Roman"/>
          <w:sz w:val="24"/>
          <w:szCs w:val="21"/>
          <w:u w:val="none"/>
          <w:shd w:val="clear" w:color="auto" w:fill="FFFFFF"/>
        </w:rPr>
        <w:t xml:space="preserve"> </w:t>
      </w:r>
    </w:p>
    <w:p w14:paraId="3371A062" w14:textId="77777777" w:rsidR="00CC5384" w:rsidRDefault="00000000">
      <w:pPr>
        <w:pStyle w:val="Heading1"/>
        <w:spacing w:before="120" w:after="0"/>
        <w:jc w:val="both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Summary</w:t>
      </w:r>
    </w:p>
    <w:p w14:paraId="6F41E4AE" w14:textId="24EE42FF" w:rsidR="00650341" w:rsidRPr="00650341" w:rsidRDefault="00650341" w:rsidP="004E1521">
      <w:pPr>
        <w:spacing w:before="0" w:after="0"/>
        <w:jc w:val="both"/>
        <w:rPr>
          <w:rFonts w:ascii="Times New Roman" w:eastAsia="Times New Roman" w:hAnsi="Times New Roman" w:cs="Times New Roman"/>
          <w:sz w:val="24"/>
          <w:lang w:eastAsia="ko-KR"/>
        </w:rPr>
      </w:pPr>
      <w:r w:rsidRPr="00650341">
        <w:rPr>
          <w:rFonts w:ascii="Times New Roman" w:eastAsia="Times New Roman" w:hAnsi="Times New Roman" w:cs="Times New Roman"/>
          <w:sz w:val="24"/>
          <w:lang w:eastAsia="ko-KR"/>
        </w:rPr>
        <w:t>Senior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full-stack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engineer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with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over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10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years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of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experience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in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building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complex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web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and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mobile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applications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from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the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ground</w:t>
      </w:r>
      <w:r>
        <w:rPr>
          <w:rFonts w:ascii="Times New Roman" w:eastAsia="Times New Roman" w:hAnsi="Times New Roman" w:cs="Times New Roman"/>
          <w:sz w:val="24"/>
          <w:lang w:eastAsia="ko-KR"/>
        </w:rPr>
        <w:t>.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Ability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to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collaborate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effectively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with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cross-functional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team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members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(project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managers,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designers,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QA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engineers).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Committed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to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delivering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high-quality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code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and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exceeding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client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expectations.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Challenge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lover,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stay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up-to-date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with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the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latest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technologies,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and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learn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every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day.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Familiarity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with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start-up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companies,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remote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working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environments,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and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an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agile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650341">
        <w:rPr>
          <w:rFonts w:ascii="Times New Roman" w:eastAsia="Times New Roman" w:hAnsi="Times New Roman" w:cs="Times New Roman"/>
          <w:sz w:val="24"/>
          <w:lang w:eastAsia="ko-KR"/>
        </w:rPr>
        <w:t>methodology.</w:t>
      </w:r>
    </w:p>
    <w:p w14:paraId="326C1E7B" w14:textId="2F9C3842" w:rsidR="00CC5384" w:rsidRDefault="00000000">
      <w:pPr>
        <w:pStyle w:val="Heading1"/>
        <w:spacing w:before="120"/>
        <w:jc w:val="both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Skills</w:t>
      </w:r>
      <w:r w:rsidR="009F308C">
        <w:rPr>
          <w:rFonts w:ascii="Times New Roman" w:hAnsi="Times New Roman" w:cs="Times New Roman"/>
          <w:i w:val="0"/>
        </w:rPr>
        <w:t xml:space="preserve"> </w:t>
      </w:r>
    </w:p>
    <w:p w14:paraId="78DA2D78" w14:textId="77777777" w:rsidR="00CC5384" w:rsidRDefault="00CC5384">
      <w:pPr>
        <w:pStyle w:val="checklistindent"/>
        <w:numPr>
          <w:ilvl w:val="0"/>
          <w:numId w:val="1"/>
        </w:numPr>
        <w:jc w:val="both"/>
        <w:rPr>
          <w:rFonts w:ascii="Times New Roman" w:hAnsi="Times New Roman" w:cs="Times New Roman"/>
        </w:rPr>
        <w:sectPr w:rsidR="00CC5384" w:rsidSect="00946881">
          <w:footerReference w:type="default" r:id="rId13"/>
          <w:pgSz w:w="12240" w:h="15840"/>
          <w:pgMar w:top="43" w:right="1440" w:bottom="720" w:left="1440" w:header="706" w:footer="403" w:gutter="0"/>
          <w:cols w:space="708"/>
          <w:docGrid w:linePitch="360"/>
        </w:sectPr>
      </w:pPr>
    </w:p>
    <w:p w14:paraId="04E92161" w14:textId="474706C9" w:rsidR="00CC5384" w:rsidRDefault="004E1521">
      <w:pPr>
        <w:pStyle w:val="checklistindent"/>
        <w:numPr>
          <w:ilvl w:val="0"/>
          <w:numId w:val="1"/>
        </w:numPr>
        <w:spacing w:before="0" w:after="0" w:line="240" w:lineRule="auto"/>
        <w:ind w:left="36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PHP</w:t>
      </w:r>
    </w:p>
    <w:p w14:paraId="18078AAF" w14:textId="284128F7" w:rsidR="004E1521" w:rsidRDefault="004E1521">
      <w:pPr>
        <w:pStyle w:val="checklistindent"/>
        <w:numPr>
          <w:ilvl w:val="0"/>
          <w:numId w:val="1"/>
        </w:numPr>
        <w:spacing w:before="0" w:after="0" w:line="240" w:lineRule="auto"/>
        <w:ind w:left="36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Laravel</w:t>
      </w:r>
    </w:p>
    <w:p w14:paraId="6E18023B" w14:textId="399F0818" w:rsidR="004E1521" w:rsidRDefault="004E1521">
      <w:pPr>
        <w:pStyle w:val="checklistindent"/>
        <w:numPr>
          <w:ilvl w:val="0"/>
          <w:numId w:val="1"/>
        </w:numPr>
        <w:spacing w:before="0" w:after="0" w:line="240" w:lineRule="auto"/>
        <w:ind w:left="36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CodeIgniter</w:t>
      </w:r>
    </w:p>
    <w:p w14:paraId="7C859761" w14:textId="5AE0FE91" w:rsidR="004E1521" w:rsidRDefault="004E1521">
      <w:pPr>
        <w:pStyle w:val="checklistindent"/>
        <w:numPr>
          <w:ilvl w:val="0"/>
          <w:numId w:val="1"/>
        </w:numPr>
        <w:spacing w:before="0" w:after="0" w:line="240" w:lineRule="auto"/>
        <w:ind w:left="36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YII</w:t>
      </w:r>
    </w:p>
    <w:p w14:paraId="12F23351" w14:textId="269A539F" w:rsidR="004E1521" w:rsidRDefault="004E1521">
      <w:pPr>
        <w:pStyle w:val="checklistindent"/>
        <w:numPr>
          <w:ilvl w:val="0"/>
          <w:numId w:val="1"/>
        </w:numPr>
        <w:spacing w:before="0" w:after="0" w:line="240" w:lineRule="auto"/>
        <w:ind w:left="36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Cake</w:t>
      </w:r>
    </w:p>
    <w:p w14:paraId="10EDD3C8" w14:textId="3875C72F" w:rsidR="004E1521" w:rsidRDefault="004E1521">
      <w:pPr>
        <w:pStyle w:val="checklistindent"/>
        <w:numPr>
          <w:ilvl w:val="0"/>
          <w:numId w:val="1"/>
        </w:numPr>
        <w:spacing w:before="0" w:after="0" w:line="240" w:lineRule="auto"/>
        <w:ind w:left="36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Magento</w:t>
      </w:r>
    </w:p>
    <w:p w14:paraId="26CB5400" w14:textId="01F022E3" w:rsidR="004E1521" w:rsidRDefault="004E1521">
      <w:pPr>
        <w:pStyle w:val="checklistindent"/>
        <w:numPr>
          <w:ilvl w:val="0"/>
          <w:numId w:val="1"/>
        </w:numPr>
        <w:spacing w:before="0" w:after="0" w:line="240" w:lineRule="auto"/>
        <w:ind w:left="360" w:firstLine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Javascript</w:t>
      </w:r>
      <w:proofErr w:type="spellEnd"/>
    </w:p>
    <w:p w14:paraId="150112DC" w14:textId="05C05293" w:rsidR="004E1521" w:rsidRDefault="004E1521">
      <w:pPr>
        <w:pStyle w:val="checklistindent"/>
        <w:numPr>
          <w:ilvl w:val="0"/>
          <w:numId w:val="1"/>
        </w:numPr>
        <w:spacing w:before="0" w:after="0" w:line="240" w:lineRule="auto"/>
        <w:ind w:left="360" w:firstLine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Jquery</w:t>
      </w:r>
      <w:proofErr w:type="spellEnd"/>
    </w:p>
    <w:p w14:paraId="6C81C36A" w14:textId="767E313D" w:rsidR="004E1521" w:rsidRDefault="004E1521">
      <w:pPr>
        <w:pStyle w:val="checklistindent"/>
        <w:numPr>
          <w:ilvl w:val="0"/>
          <w:numId w:val="1"/>
        </w:numPr>
        <w:spacing w:before="0" w:after="0" w:line="240" w:lineRule="auto"/>
        <w:ind w:left="36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CSS</w:t>
      </w:r>
    </w:p>
    <w:p w14:paraId="4A3ADCB5" w14:textId="248758FD" w:rsidR="004E1521" w:rsidRDefault="004E1521">
      <w:pPr>
        <w:pStyle w:val="checklistindent"/>
        <w:numPr>
          <w:ilvl w:val="0"/>
          <w:numId w:val="1"/>
        </w:numPr>
        <w:spacing w:before="0" w:after="0" w:line="240" w:lineRule="auto"/>
        <w:ind w:left="36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Typescript</w:t>
      </w:r>
    </w:p>
    <w:p w14:paraId="433C5ACD" w14:textId="57A616AE" w:rsidR="004E1521" w:rsidRDefault="004E1521">
      <w:pPr>
        <w:pStyle w:val="checklistindent"/>
        <w:numPr>
          <w:ilvl w:val="0"/>
          <w:numId w:val="1"/>
        </w:numPr>
        <w:spacing w:before="0" w:after="0" w:line="240" w:lineRule="auto"/>
        <w:ind w:left="36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React</w:t>
      </w:r>
    </w:p>
    <w:p w14:paraId="19A15C6A" w14:textId="4B73DD3D" w:rsidR="004E1521" w:rsidRDefault="004E1521">
      <w:pPr>
        <w:pStyle w:val="checklistindent"/>
        <w:numPr>
          <w:ilvl w:val="0"/>
          <w:numId w:val="1"/>
        </w:numPr>
        <w:spacing w:before="0" w:after="0" w:line="240" w:lineRule="auto"/>
        <w:ind w:left="36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Vue</w:t>
      </w:r>
    </w:p>
    <w:p w14:paraId="5EC614DB" w14:textId="6FBF6699" w:rsidR="004E1521" w:rsidRDefault="004E1521">
      <w:pPr>
        <w:pStyle w:val="checklistindent"/>
        <w:numPr>
          <w:ilvl w:val="0"/>
          <w:numId w:val="1"/>
        </w:numPr>
        <w:spacing w:before="0" w:after="0" w:line="240" w:lineRule="auto"/>
        <w:ind w:left="36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Angular</w:t>
      </w:r>
    </w:p>
    <w:p w14:paraId="6EAB25D7" w14:textId="6AF1C00E" w:rsidR="004E1521" w:rsidRDefault="004E1521">
      <w:pPr>
        <w:pStyle w:val="checklistindent"/>
        <w:numPr>
          <w:ilvl w:val="0"/>
          <w:numId w:val="1"/>
        </w:numPr>
        <w:spacing w:before="0" w:after="0" w:line="240" w:lineRule="auto"/>
        <w:ind w:left="36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Node/</w:t>
      </w:r>
      <w:proofErr w:type="spellStart"/>
      <w:r>
        <w:rPr>
          <w:rFonts w:ascii="Times New Roman" w:hAnsi="Times New Roman" w:cs="Times New Roman"/>
          <w:sz w:val="24"/>
        </w:rPr>
        <w:t>Experss</w:t>
      </w:r>
      <w:proofErr w:type="spellEnd"/>
    </w:p>
    <w:p w14:paraId="09644652" w14:textId="4093482A" w:rsidR="004E1521" w:rsidRDefault="004E1521" w:rsidP="008C1FA4">
      <w:pPr>
        <w:pStyle w:val="checklistindent"/>
        <w:numPr>
          <w:ilvl w:val="0"/>
          <w:numId w:val="1"/>
        </w:numPr>
        <w:spacing w:before="0" w:after="0" w:line="240" w:lineRule="auto"/>
        <w:ind w:left="36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Flutter</w:t>
      </w:r>
    </w:p>
    <w:p w14:paraId="6DD90613" w14:textId="3288A63C" w:rsidR="004E1521" w:rsidRDefault="004E1521" w:rsidP="008C1FA4">
      <w:pPr>
        <w:pStyle w:val="checklistindent"/>
        <w:numPr>
          <w:ilvl w:val="0"/>
          <w:numId w:val="1"/>
        </w:numPr>
        <w:spacing w:before="0" w:after="0" w:line="240" w:lineRule="auto"/>
        <w:ind w:left="36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Android</w:t>
      </w:r>
    </w:p>
    <w:p w14:paraId="1963B510" w14:textId="148D353C" w:rsidR="004E1521" w:rsidRDefault="004E1521" w:rsidP="008C1FA4">
      <w:pPr>
        <w:pStyle w:val="checklistindent"/>
        <w:numPr>
          <w:ilvl w:val="0"/>
          <w:numId w:val="1"/>
        </w:numPr>
        <w:spacing w:before="0" w:after="0" w:line="240" w:lineRule="auto"/>
        <w:ind w:left="36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</w:t>
      </w:r>
    </w:p>
    <w:p w14:paraId="1804BBB1" w14:textId="0E327078" w:rsidR="004E1521" w:rsidRDefault="004E1521" w:rsidP="008C1FA4">
      <w:pPr>
        <w:pStyle w:val="checklistindent"/>
        <w:numPr>
          <w:ilvl w:val="0"/>
          <w:numId w:val="1"/>
        </w:numPr>
        <w:spacing w:before="0" w:after="0" w:line="240" w:lineRule="auto"/>
        <w:ind w:left="36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AWS</w:t>
      </w:r>
    </w:p>
    <w:p w14:paraId="77A98DFD" w14:textId="07EC4F20" w:rsidR="004E1521" w:rsidRDefault="004E1521" w:rsidP="008C1FA4">
      <w:pPr>
        <w:pStyle w:val="checklistindent"/>
        <w:numPr>
          <w:ilvl w:val="0"/>
          <w:numId w:val="1"/>
        </w:numPr>
        <w:spacing w:before="0" w:after="0" w:line="240" w:lineRule="auto"/>
        <w:ind w:left="36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CI/CD</w:t>
      </w:r>
    </w:p>
    <w:p w14:paraId="2B33C953" w14:textId="78285921" w:rsidR="004E1521" w:rsidRDefault="004E1521" w:rsidP="008C1FA4">
      <w:pPr>
        <w:pStyle w:val="checklistindent"/>
        <w:numPr>
          <w:ilvl w:val="0"/>
          <w:numId w:val="1"/>
        </w:numPr>
        <w:spacing w:before="0" w:after="0" w:line="240" w:lineRule="auto"/>
        <w:ind w:left="360" w:firstLine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Docker</w:t>
      </w:r>
    </w:p>
    <w:p w14:paraId="12F3EB5C" w14:textId="77777777" w:rsidR="004E1521" w:rsidRDefault="004E1521" w:rsidP="004E1521">
      <w:pPr>
        <w:pStyle w:val="checklistindent"/>
        <w:numPr>
          <w:ilvl w:val="0"/>
          <w:numId w:val="1"/>
        </w:numPr>
        <w:spacing w:before="0"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MySQL/MongoDB</w:t>
      </w:r>
    </w:p>
    <w:p w14:paraId="7EB24C38" w14:textId="072CF4CD" w:rsidR="00CC5384" w:rsidRDefault="00CC5384">
      <w:pPr>
        <w:pStyle w:val="checklistindent"/>
        <w:spacing w:before="0" w:after="0" w:line="240" w:lineRule="auto"/>
        <w:ind w:left="360" w:firstLine="0"/>
        <w:jc w:val="both"/>
        <w:rPr>
          <w:rFonts w:ascii="Times New Roman" w:hAnsi="Times New Roman" w:cs="Times New Roman"/>
          <w:sz w:val="24"/>
        </w:rPr>
        <w:sectPr w:rsidR="00CC5384" w:rsidSect="00946881">
          <w:type w:val="continuous"/>
          <w:pgSz w:w="12240" w:h="15840"/>
          <w:pgMar w:top="1009" w:right="1440" w:bottom="720" w:left="1440" w:header="709" w:footer="397" w:gutter="0"/>
          <w:cols w:num="3" w:space="708"/>
          <w:docGrid w:linePitch="360"/>
        </w:sectPr>
      </w:pPr>
    </w:p>
    <w:p w14:paraId="1922F336" w14:textId="77777777" w:rsidR="00CC5384" w:rsidRDefault="00000000">
      <w:pPr>
        <w:pStyle w:val="Heading1"/>
        <w:spacing w:before="120"/>
        <w:jc w:val="both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Experience</w:t>
      </w:r>
    </w:p>
    <w:p w14:paraId="6CD923A0" w14:textId="13FF5E8F" w:rsidR="00CC5384" w:rsidRDefault="00650341">
      <w:pPr>
        <w:pStyle w:val="checklistindent"/>
        <w:spacing w:before="0" w:after="0" w:line="240" w:lineRule="auto"/>
        <w:ind w:left="360" w:hanging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</w:rPr>
        <w:t>Senior</w:t>
      </w:r>
      <w:r w:rsidR="009F308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Software</w:t>
      </w:r>
      <w:r w:rsidR="009F308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Engineer</w:t>
      </w:r>
      <w:r w:rsidR="009F308C">
        <w:rPr>
          <w:rFonts w:ascii="Times New Roman" w:hAnsi="Times New Roman" w:cs="Times New Roman"/>
          <w:b/>
          <w:sz w:val="28"/>
        </w:rPr>
        <w:t xml:space="preserve"> </w:t>
      </w:r>
      <w:r w:rsidR="004E1521">
        <w:rPr>
          <w:rFonts w:ascii="Times New Roman" w:hAnsi="Times New Roman" w:cs="Times New Roman"/>
          <w:b/>
          <w:sz w:val="28"/>
        </w:rPr>
        <w:tab/>
      </w:r>
      <w:r w:rsidR="004E1521">
        <w:rPr>
          <w:rFonts w:ascii="Times New Roman" w:hAnsi="Times New Roman" w:cs="Times New Roman"/>
          <w:b/>
        </w:rPr>
        <w:tab/>
      </w:r>
      <w:r w:rsidR="004E1521">
        <w:rPr>
          <w:rFonts w:ascii="Times New Roman" w:hAnsi="Times New Roman" w:cs="Times New Roman"/>
          <w:b/>
        </w:rPr>
        <w:tab/>
      </w:r>
      <w:r w:rsidR="009F308C">
        <w:rPr>
          <w:rFonts w:ascii="Times New Roman" w:hAnsi="Times New Roman" w:cs="Times New Roman"/>
          <w:b/>
        </w:rPr>
        <w:t xml:space="preserve">                           </w:t>
      </w:r>
      <w:r w:rsidR="004E1521">
        <w:rPr>
          <w:rFonts w:ascii="Times New Roman" w:hAnsi="Times New Roman" w:cs="Times New Roman"/>
          <w:b/>
        </w:rPr>
        <w:tab/>
      </w:r>
      <w:r w:rsidR="009F308C">
        <w:rPr>
          <w:rFonts w:ascii="Times New Roman" w:hAnsi="Times New Roman" w:cs="Times New Roman"/>
          <w:b/>
        </w:rPr>
        <w:t xml:space="preserve"> </w:t>
      </w:r>
    </w:p>
    <w:p w14:paraId="61389620" w14:textId="760C45CB" w:rsidR="00CC5384" w:rsidRDefault="004E1521">
      <w:pPr>
        <w:pStyle w:val="checklistindent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LEO</w:t>
      </w:r>
      <w:r w:rsidR="009F308C">
        <w:rPr>
          <w:rFonts w:ascii="Segoe UI" w:hAnsi="Segoe UI" w:cs="Segoe UI"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</w:rPr>
        <w:t>|</w:t>
      </w:r>
      <w:r w:rsidR="009F308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Panama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9F308C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9F308C">
        <w:rPr>
          <w:rFonts w:ascii="Times New Roman" w:hAnsi="Times New Roman" w:cs="Times New Roman"/>
          <w:b/>
        </w:rPr>
        <w:t xml:space="preserve">                           </w:t>
      </w:r>
      <w:r>
        <w:rPr>
          <w:rFonts w:ascii="Times New Roman" w:hAnsi="Times New Roman" w:cs="Times New Roman"/>
          <w:sz w:val="24"/>
        </w:rPr>
        <w:t>Apr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2022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="009F308C">
        <w:rPr>
          <w:rFonts w:ascii="Times New Roman" w:hAnsi="Times New Roman" w:cs="Times New Roman"/>
          <w:sz w:val="24"/>
        </w:rPr>
        <w:t xml:space="preserve"> </w:t>
      </w:r>
      <w:r w:rsidR="00650341">
        <w:rPr>
          <w:rFonts w:ascii="Times New Roman" w:hAnsi="Times New Roman" w:cs="Times New Roman"/>
          <w:sz w:val="24"/>
        </w:rPr>
        <w:t>Feb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2024</w:t>
      </w:r>
      <w:r w:rsidR="009F308C">
        <w:rPr>
          <w:rFonts w:ascii="Times New Roman" w:hAnsi="Times New Roman" w:cs="Times New Roman"/>
          <w:sz w:val="24"/>
        </w:rPr>
        <w:t xml:space="preserve"> </w:t>
      </w:r>
    </w:p>
    <w:p w14:paraId="6BDAC193" w14:textId="424126A1" w:rsidR="003E06C4" w:rsidRDefault="003E06C4" w:rsidP="009F308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Garamond" w:hAnsi="Times New Roman" w:cs="Times New Roman"/>
          <w:sz w:val="24"/>
        </w:rPr>
      </w:pPr>
      <w:r w:rsidRPr="003E06C4">
        <w:rPr>
          <w:rFonts w:ascii="Times New Roman" w:eastAsia="Garamond" w:hAnsi="Times New Roman" w:cs="Times New Roman"/>
          <w:sz w:val="24"/>
        </w:rPr>
        <w:t xml:space="preserve">Launched MVP for the mental healthcare web application from the ground using Typescript, React, Next.js, Electron, </w:t>
      </w:r>
      <w:proofErr w:type="spellStart"/>
      <w:r w:rsidRPr="003E06C4">
        <w:rPr>
          <w:rFonts w:ascii="Times New Roman" w:eastAsia="Garamond" w:hAnsi="Times New Roman" w:cs="Times New Roman"/>
          <w:sz w:val="24"/>
        </w:rPr>
        <w:t>TailwindCSS</w:t>
      </w:r>
      <w:proofErr w:type="spellEnd"/>
      <w:r w:rsidRPr="003E06C4">
        <w:rPr>
          <w:rFonts w:ascii="Times New Roman" w:eastAsia="Garamond" w:hAnsi="Times New Roman" w:cs="Times New Roman"/>
          <w:sz w:val="24"/>
        </w:rPr>
        <w:t xml:space="preserve">, Node.js, Express, Redux, </w:t>
      </w:r>
      <w:proofErr w:type="spellStart"/>
      <w:r w:rsidRPr="003E06C4">
        <w:rPr>
          <w:rFonts w:ascii="Times New Roman" w:eastAsia="Garamond" w:hAnsi="Times New Roman" w:cs="Times New Roman"/>
          <w:sz w:val="24"/>
        </w:rPr>
        <w:t>GraphQL</w:t>
      </w:r>
      <w:proofErr w:type="spellEnd"/>
      <w:r w:rsidRPr="003E06C4">
        <w:rPr>
          <w:rFonts w:ascii="Times New Roman" w:eastAsia="Garamond" w:hAnsi="Times New Roman" w:cs="Times New Roman"/>
          <w:sz w:val="24"/>
        </w:rPr>
        <w:t>, PostgreSQL, Storybook, and WebSocket.</w:t>
      </w:r>
    </w:p>
    <w:p w14:paraId="76F44995" w14:textId="77777777" w:rsidR="003E06C4" w:rsidRDefault="003E06C4" w:rsidP="009F308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Garamond" w:hAnsi="Times New Roman" w:cs="Times New Roman"/>
          <w:sz w:val="24"/>
        </w:rPr>
      </w:pPr>
      <w:r w:rsidRPr="003E06C4">
        <w:rPr>
          <w:rFonts w:ascii="Times New Roman" w:eastAsia="Garamond" w:hAnsi="Times New Roman" w:cs="Times New Roman"/>
          <w:sz w:val="24"/>
        </w:rPr>
        <w:t xml:space="preserve">Developed patient management hybrid mobile application from the ground using TypeScript, React Native, Redux, </w:t>
      </w:r>
      <w:proofErr w:type="spellStart"/>
      <w:r w:rsidRPr="003E06C4">
        <w:rPr>
          <w:rFonts w:ascii="Times New Roman" w:eastAsia="Garamond" w:hAnsi="Times New Roman" w:cs="Times New Roman"/>
          <w:sz w:val="24"/>
        </w:rPr>
        <w:t>TailwindCSS</w:t>
      </w:r>
      <w:proofErr w:type="spellEnd"/>
      <w:r w:rsidRPr="003E06C4">
        <w:rPr>
          <w:rFonts w:ascii="Times New Roman" w:eastAsia="Garamond" w:hAnsi="Times New Roman" w:cs="Times New Roman"/>
          <w:sz w:val="24"/>
        </w:rPr>
        <w:t xml:space="preserve">, </w:t>
      </w:r>
      <w:proofErr w:type="spellStart"/>
      <w:r w:rsidRPr="003E06C4">
        <w:rPr>
          <w:rFonts w:ascii="Times New Roman" w:eastAsia="Garamond" w:hAnsi="Times New Roman" w:cs="Times New Roman"/>
          <w:sz w:val="24"/>
        </w:rPr>
        <w:t>GraphQL</w:t>
      </w:r>
      <w:proofErr w:type="spellEnd"/>
      <w:r w:rsidRPr="003E06C4">
        <w:rPr>
          <w:rFonts w:ascii="Times New Roman" w:eastAsia="Garamond" w:hAnsi="Times New Roman" w:cs="Times New Roman"/>
          <w:sz w:val="24"/>
        </w:rPr>
        <w:t xml:space="preserve"> and Firebase.</w:t>
      </w:r>
    </w:p>
    <w:p w14:paraId="50A57BE2" w14:textId="77777777" w:rsidR="003E06C4" w:rsidRDefault="003E06C4" w:rsidP="009F308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Garamond" w:hAnsi="Times New Roman" w:cs="Times New Roman"/>
          <w:sz w:val="24"/>
        </w:rPr>
      </w:pPr>
      <w:r w:rsidRPr="003E06C4">
        <w:rPr>
          <w:rFonts w:ascii="Times New Roman" w:eastAsia="Garamond" w:hAnsi="Times New Roman" w:cs="Times New Roman"/>
          <w:sz w:val="24"/>
        </w:rPr>
        <w:t>Implemented the shared module between the different products using </w:t>
      </w:r>
      <w:proofErr w:type="spellStart"/>
      <w:r w:rsidRPr="003E06C4">
        <w:rPr>
          <w:rFonts w:ascii="Times New Roman" w:eastAsia="Garamond" w:hAnsi="Times New Roman" w:cs="Times New Roman"/>
          <w:sz w:val="24"/>
        </w:rPr>
        <w:t>Monorepo.</w:t>
      </w:r>
      <w:proofErr w:type="spellEnd"/>
    </w:p>
    <w:p w14:paraId="6E74AF51" w14:textId="77777777" w:rsidR="003E06C4" w:rsidRDefault="003E06C4" w:rsidP="009F308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Garamond" w:hAnsi="Times New Roman" w:cs="Times New Roman"/>
          <w:sz w:val="24"/>
        </w:rPr>
      </w:pPr>
      <w:r w:rsidRPr="003E06C4">
        <w:rPr>
          <w:rFonts w:ascii="Times New Roman" w:eastAsia="Garamond" w:hAnsi="Times New Roman" w:cs="Times New Roman"/>
          <w:sz w:val="24"/>
        </w:rPr>
        <w:t>Built the company web introduction portal with HTML, CSS, jQuery, and Bootstrap.</w:t>
      </w:r>
    </w:p>
    <w:p w14:paraId="00CF20E2" w14:textId="77777777" w:rsidR="003E06C4" w:rsidRDefault="003E06C4" w:rsidP="009F308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Garamond" w:hAnsi="Times New Roman" w:cs="Times New Roman"/>
          <w:sz w:val="24"/>
        </w:rPr>
      </w:pPr>
      <w:r w:rsidRPr="003E06C4">
        <w:rPr>
          <w:rFonts w:ascii="Times New Roman" w:eastAsia="Garamond" w:hAnsi="Times New Roman" w:cs="Times New Roman"/>
          <w:sz w:val="24"/>
        </w:rPr>
        <w:t>Set up the automation testing with Jest, Enzyme, Cypress, Playwright, and react-test-renderer.</w:t>
      </w:r>
    </w:p>
    <w:p w14:paraId="43FA7389" w14:textId="77777777" w:rsidR="003E06C4" w:rsidRDefault="003E06C4" w:rsidP="009F308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Garamond" w:hAnsi="Times New Roman" w:cs="Times New Roman"/>
          <w:sz w:val="24"/>
        </w:rPr>
      </w:pPr>
      <w:r w:rsidRPr="003E06C4">
        <w:rPr>
          <w:rFonts w:ascii="Times New Roman" w:eastAsia="Garamond" w:hAnsi="Times New Roman" w:cs="Times New Roman"/>
          <w:sz w:val="24"/>
        </w:rPr>
        <w:t xml:space="preserve">Used AWS infrastructure with </w:t>
      </w:r>
      <w:proofErr w:type="spellStart"/>
      <w:r w:rsidRPr="003E06C4">
        <w:rPr>
          <w:rFonts w:ascii="Times New Roman" w:eastAsia="Garamond" w:hAnsi="Times New Roman" w:cs="Times New Roman"/>
          <w:sz w:val="24"/>
        </w:rPr>
        <w:t>Lamda</w:t>
      </w:r>
      <w:proofErr w:type="spellEnd"/>
      <w:r w:rsidRPr="003E06C4">
        <w:rPr>
          <w:rFonts w:ascii="Times New Roman" w:eastAsia="Garamond" w:hAnsi="Times New Roman" w:cs="Times New Roman"/>
          <w:sz w:val="24"/>
        </w:rPr>
        <w:t>, EC2, S3, Cognito and Amplify.</w:t>
      </w:r>
    </w:p>
    <w:p w14:paraId="2ECB51A4" w14:textId="7CA7948A" w:rsidR="00CC5384" w:rsidRPr="009F308C" w:rsidRDefault="003E06C4" w:rsidP="009F308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Garamond" w:hAnsi="Times New Roman" w:cs="Times New Roman"/>
          <w:sz w:val="24"/>
        </w:rPr>
      </w:pPr>
      <w:r w:rsidRPr="003E06C4">
        <w:rPr>
          <w:rFonts w:ascii="Times New Roman" w:eastAsia="Garamond" w:hAnsi="Times New Roman" w:cs="Times New Roman"/>
          <w:sz w:val="24"/>
        </w:rPr>
        <w:t>Collaborated with PMs &amp; designers regularly and followed an agile scrum environment with the daily standups</w:t>
      </w:r>
      <w:r w:rsidR="009F308C" w:rsidRPr="009F308C">
        <w:rPr>
          <w:rFonts w:ascii="Times New Roman" w:eastAsia="Garamond" w:hAnsi="Times New Roman" w:cs="Times New Roman"/>
          <w:sz w:val="24"/>
        </w:rPr>
        <w:t>.</w:t>
      </w:r>
    </w:p>
    <w:p w14:paraId="4907DA1E" w14:textId="4883BB0B" w:rsidR="00CC5384" w:rsidRDefault="004E1521">
      <w:pPr>
        <w:pStyle w:val="checklistindent"/>
        <w:spacing w:before="120" w:after="0" w:line="276" w:lineRule="auto"/>
        <w:ind w:left="360" w:hanging="360"/>
        <w:jc w:val="both"/>
        <w:rPr>
          <w:rFonts w:ascii="Times New Roman" w:hAnsi="Times New Roman" w:cs="Times New Roman"/>
          <w:b/>
          <w:sz w:val="24"/>
        </w:rPr>
      </w:pPr>
      <w:bookmarkStart w:id="0" w:name="_Hlk100659647"/>
      <w:r w:rsidRPr="004E1521">
        <w:rPr>
          <w:rFonts w:ascii="Times New Roman" w:hAnsi="Times New Roman" w:cs="Times New Roman"/>
          <w:b/>
          <w:sz w:val="28"/>
        </w:rPr>
        <w:t>PHP</w:t>
      </w:r>
      <w:r w:rsidR="009F308C">
        <w:rPr>
          <w:rFonts w:ascii="Times New Roman" w:hAnsi="Times New Roman" w:cs="Times New Roman"/>
          <w:b/>
          <w:sz w:val="28"/>
        </w:rPr>
        <w:t xml:space="preserve"> </w:t>
      </w:r>
      <w:r w:rsidRPr="004E1521">
        <w:rPr>
          <w:rFonts w:ascii="Times New Roman" w:hAnsi="Times New Roman" w:cs="Times New Roman"/>
          <w:b/>
          <w:sz w:val="28"/>
        </w:rPr>
        <w:t>&amp;</w:t>
      </w:r>
      <w:r w:rsidR="009F308C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4E1521">
        <w:rPr>
          <w:rFonts w:ascii="Times New Roman" w:hAnsi="Times New Roman" w:cs="Times New Roman"/>
          <w:b/>
          <w:sz w:val="28"/>
        </w:rPr>
        <w:t>Flutter</w:t>
      </w:r>
      <w:r w:rsidR="009F308C">
        <w:rPr>
          <w:rFonts w:ascii="Times New Roman" w:hAnsi="Times New Roman" w:cs="Times New Roman"/>
          <w:b/>
          <w:sz w:val="28"/>
        </w:rPr>
        <w:t xml:space="preserve">  </w:t>
      </w:r>
      <w:r>
        <w:rPr>
          <w:rFonts w:ascii="Times New Roman" w:hAnsi="Times New Roman" w:cs="Times New Roman"/>
          <w:b/>
          <w:sz w:val="28"/>
        </w:rPr>
        <w:t>Developer</w:t>
      </w:r>
      <w:proofErr w:type="gram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9F308C">
        <w:rPr>
          <w:rFonts w:ascii="Times New Roman" w:hAnsi="Times New Roman" w:cs="Times New Roman"/>
          <w:b/>
          <w:sz w:val="24"/>
        </w:rPr>
        <w:t xml:space="preserve">           </w:t>
      </w:r>
      <w:r>
        <w:rPr>
          <w:rFonts w:ascii="Times New Roman" w:hAnsi="Times New Roman" w:cs="Times New Roman"/>
          <w:b/>
          <w:sz w:val="24"/>
        </w:rPr>
        <w:tab/>
      </w:r>
      <w:r w:rsidR="009F308C">
        <w:rPr>
          <w:rFonts w:ascii="Times New Roman" w:hAnsi="Times New Roman" w:cs="Times New Roman"/>
          <w:b/>
          <w:sz w:val="24"/>
        </w:rPr>
        <w:t xml:space="preserve">         </w:t>
      </w:r>
    </w:p>
    <w:p w14:paraId="4D479890" w14:textId="497E6D17" w:rsidR="00CC5384" w:rsidRDefault="004E1521">
      <w:pPr>
        <w:pStyle w:val="checklistindent"/>
        <w:spacing w:before="0" w:after="0" w:line="276" w:lineRule="auto"/>
        <w:jc w:val="both"/>
        <w:rPr>
          <w:rFonts w:ascii="Times New Roman" w:hAnsi="Times New Roman" w:cs="Times New Roman"/>
          <w:sz w:val="22"/>
        </w:rPr>
      </w:pPr>
      <w:proofErr w:type="spellStart"/>
      <w:r w:rsidRPr="004E1521">
        <w:rPr>
          <w:rFonts w:ascii="Times New Roman" w:hAnsi="Times New Roman" w:cs="Times New Roman"/>
          <w:b/>
          <w:sz w:val="24"/>
        </w:rPr>
        <w:t>Appswireless</w:t>
      </w:r>
      <w:proofErr w:type="spellEnd"/>
      <w:r w:rsidR="009F308C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|</w:t>
      </w:r>
      <w:r w:rsidR="009F308C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United</w:t>
      </w:r>
      <w:r w:rsidR="009F308C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State</w:t>
      </w:r>
      <w:proofErr w:type="gramStart"/>
      <w:r>
        <w:rPr>
          <w:rStyle w:val="Strong"/>
          <w:rFonts w:ascii="Times New Roman" w:hAnsi="Times New Roman" w:cs="Times New Roman"/>
          <w:sz w:val="24"/>
        </w:rPr>
        <w:tab/>
      </w:r>
      <w:r w:rsidR="009F308C">
        <w:rPr>
          <w:rStyle w:val="Strong"/>
          <w:rFonts w:ascii="Times New Roman" w:hAnsi="Times New Roman" w:cs="Times New Roman"/>
          <w:sz w:val="24"/>
        </w:rPr>
        <w:t xml:space="preserve">  </w:t>
      </w:r>
      <w:r>
        <w:rPr>
          <w:rStyle w:val="Strong"/>
          <w:rFonts w:ascii="Times New Roman" w:hAnsi="Times New Roman" w:cs="Times New Roman"/>
          <w:sz w:val="24"/>
        </w:rPr>
        <w:tab/>
      </w:r>
      <w:proofErr w:type="gramEnd"/>
      <w:r>
        <w:rPr>
          <w:rStyle w:val="Strong"/>
          <w:rFonts w:ascii="Times New Roman" w:hAnsi="Times New Roman" w:cs="Times New Roman"/>
          <w:sz w:val="24"/>
        </w:rPr>
        <w:tab/>
      </w:r>
      <w:r>
        <w:rPr>
          <w:rStyle w:val="Strong"/>
          <w:rFonts w:ascii="Times New Roman" w:hAnsi="Times New Roman" w:cs="Times New Roman"/>
          <w:sz w:val="24"/>
        </w:rPr>
        <w:tab/>
      </w:r>
      <w:r w:rsidR="009F308C">
        <w:rPr>
          <w:rStyle w:val="Strong"/>
          <w:rFonts w:ascii="Times New Roman" w:hAnsi="Times New Roman" w:cs="Times New Roman"/>
          <w:sz w:val="24"/>
        </w:rPr>
        <w:t xml:space="preserve">  </w:t>
      </w:r>
      <w:r>
        <w:rPr>
          <w:rStyle w:val="Strong"/>
          <w:rFonts w:ascii="Times New Roman" w:hAnsi="Times New Roman" w:cs="Times New Roman"/>
          <w:sz w:val="24"/>
        </w:rPr>
        <w:tab/>
      </w:r>
      <w:r>
        <w:rPr>
          <w:rStyle w:val="Strong"/>
          <w:rFonts w:ascii="Times New Roman" w:hAnsi="Times New Roman" w:cs="Times New Roman"/>
          <w:sz w:val="24"/>
        </w:rPr>
        <w:tab/>
      </w:r>
      <w:r w:rsidR="009F308C">
        <w:rPr>
          <w:rStyle w:val="Strong"/>
          <w:rFonts w:ascii="Times New Roman" w:hAnsi="Times New Roman" w:cs="Times New Roman"/>
          <w:sz w:val="24"/>
        </w:rPr>
        <w:t xml:space="preserve">  </w:t>
      </w:r>
      <w:r>
        <w:rPr>
          <w:rStyle w:val="Strong"/>
          <w:rFonts w:ascii="Times New Roman" w:hAnsi="Times New Roman" w:cs="Times New Roman"/>
          <w:sz w:val="24"/>
        </w:rPr>
        <w:tab/>
      </w:r>
      <w:r w:rsidR="009F308C">
        <w:rPr>
          <w:rStyle w:val="Strong"/>
          <w:rFonts w:ascii="Times New Roman" w:hAnsi="Times New Roman" w:cs="Times New Roman"/>
          <w:sz w:val="24"/>
        </w:rPr>
        <w:t xml:space="preserve"> </w:t>
      </w:r>
      <w:r w:rsidR="003E06C4">
        <w:rPr>
          <w:rFonts w:ascii="Times New Roman" w:hAnsi="Times New Roman" w:cs="Times New Roman"/>
          <w:sz w:val="24"/>
        </w:rPr>
        <w:t xml:space="preserve">Jan 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2021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Apr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2022</w:t>
      </w:r>
    </w:p>
    <w:p w14:paraId="0682B839" w14:textId="0D4DE2ED" w:rsidR="004E1521" w:rsidRPr="004E1521" w:rsidRDefault="004E1521" w:rsidP="004E152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lang w:eastAsia="ko-KR"/>
        </w:rPr>
      </w:pPr>
      <w:r w:rsidRPr="004E1521">
        <w:rPr>
          <w:rFonts w:ascii="Times New Roman" w:eastAsia="Times New Roman" w:hAnsi="Times New Roman" w:cs="Times New Roman"/>
          <w:sz w:val="24"/>
          <w:lang w:eastAsia="ko-KR"/>
        </w:rPr>
        <w:t>Created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4E1521">
        <w:rPr>
          <w:rFonts w:ascii="Times New Roman" w:eastAsia="Times New Roman" w:hAnsi="Times New Roman" w:cs="Times New Roman"/>
          <w:sz w:val="24"/>
          <w:lang w:eastAsia="ko-KR"/>
        </w:rPr>
        <w:t>and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4E1521">
        <w:rPr>
          <w:rFonts w:ascii="Times New Roman" w:eastAsia="Times New Roman" w:hAnsi="Times New Roman" w:cs="Times New Roman"/>
          <w:sz w:val="24"/>
          <w:lang w:eastAsia="ko-KR"/>
        </w:rPr>
        <w:t>deployed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4E1521">
        <w:rPr>
          <w:rFonts w:ascii="Times New Roman" w:eastAsia="Times New Roman" w:hAnsi="Times New Roman" w:cs="Times New Roman"/>
          <w:sz w:val="24"/>
          <w:lang w:eastAsia="ko-KR"/>
        </w:rPr>
        <w:t>new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4E1521">
        <w:rPr>
          <w:rFonts w:ascii="Times New Roman" w:eastAsia="Times New Roman" w:hAnsi="Times New Roman" w:cs="Times New Roman"/>
          <w:sz w:val="24"/>
          <w:lang w:eastAsia="ko-KR"/>
        </w:rPr>
        <w:t>features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4E1521">
        <w:rPr>
          <w:rFonts w:ascii="Times New Roman" w:eastAsia="Times New Roman" w:hAnsi="Times New Roman" w:cs="Times New Roman"/>
          <w:sz w:val="24"/>
          <w:lang w:eastAsia="ko-KR"/>
        </w:rPr>
        <w:t>in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4E1521">
        <w:rPr>
          <w:rFonts w:ascii="Times New Roman" w:eastAsia="Times New Roman" w:hAnsi="Times New Roman" w:cs="Times New Roman"/>
          <w:sz w:val="24"/>
          <w:lang w:eastAsia="ko-KR"/>
        </w:rPr>
        <w:t>order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4E1521">
        <w:rPr>
          <w:rFonts w:ascii="Times New Roman" w:eastAsia="Times New Roman" w:hAnsi="Times New Roman" w:cs="Times New Roman"/>
          <w:sz w:val="24"/>
          <w:lang w:eastAsia="ko-KR"/>
        </w:rPr>
        <w:t>to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4E1521">
        <w:rPr>
          <w:rFonts w:ascii="Times New Roman" w:eastAsia="Times New Roman" w:hAnsi="Times New Roman" w:cs="Times New Roman"/>
          <w:sz w:val="24"/>
          <w:lang w:eastAsia="ko-KR"/>
        </w:rPr>
        <w:t>sustain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4E1521">
        <w:rPr>
          <w:rFonts w:ascii="Times New Roman" w:eastAsia="Times New Roman" w:hAnsi="Times New Roman" w:cs="Times New Roman"/>
          <w:sz w:val="24"/>
          <w:lang w:eastAsia="ko-KR"/>
        </w:rPr>
        <w:t>and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4E1521">
        <w:rPr>
          <w:rFonts w:ascii="Times New Roman" w:eastAsia="Times New Roman" w:hAnsi="Times New Roman" w:cs="Times New Roman"/>
          <w:sz w:val="24"/>
          <w:lang w:eastAsia="ko-KR"/>
        </w:rPr>
        <w:t>amend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4E1521">
        <w:rPr>
          <w:rFonts w:ascii="Times New Roman" w:eastAsia="Times New Roman" w:hAnsi="Times New Roman" w:cs="Times New Roman"/>
          <w:sz w:val="24"/>
          <w:lang w:eastAsia="ko-KR"/>
        </w:rPr>
        <w:t>existing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4E1521">
        <w:rPr>
          <w:rFonts w:ascii="Times New Roman" w:eastAsia="Times New Roman" w:hAnsi="Times New Roman" w:cs="Times New Roman"/>
          <w:sz w:val="24"/>
          <w:lang w:eastAsia="ko-KR"/>
        </w:rPr>
        <w:t>applications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4E1521">
        <w:rPr>
          <w:rFonts w:ascii="Times New Roman" w:eastAsia="Times New Roman" w:hAnsi="Times New Roman" w:cs="Times New Roman"/>
          <w:sz w:val="24"/>
          <w:lang w:eastAsia="ko-KR"/>
        </w:rPr>
        <w:t>under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4E1521">
        <w:rPr>
          <w:rFonts w:ascii="Times New Roman" w:eastAsia="Times New Roman" w:hAnsi="Times New Roman" w:cs="Times New Roman"/>
          <w:sz w:val="24"/>
          <w:lang w:eastAsia="ko-KR"/>
        </w:rPr>
        <w:t>MVC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4E1521">
        <w:rPr>
          <w:rFonts w:ascii="Times New Roman" w:eastAsia="Times New Roman" w:hAnsi="Times New Roman" w:cs="Times New Roman"/>
          <w:sz w:val="24"/>
          <w:lang w:eastAsia="ko-KR"/>
        </w:rPr>
        <w:t>pattern.</w:t>
      </w:r>
    </w:p>
    <w:p w14:paraId="016B2460" w14:textId="2FD7498A" w:rsidR="004E1521" w:rsidRPr="004E1521" w:rsidRDefault="004E1521" w:rsidP="004E152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lang w:eastAsia="ko-KR"/>
        </w:rPr>
      </w:pPr>
      <w:r w:rsidRPr="004E1521">
        <w:rPr>
          <w:rFonts w:ascii="Times New Roman" w:eastAsia="Times New Roman" w:hAnsi="Times New Roman" w:cs="Times New Roman"/>
          <w:sz w:val="24"/>
          <w:lang w:eastAsia="ko-KR"/>
        </w:rPr>
        <w:t>Integrated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4E1521">
        <w:rPr>
          <w:rFonts w:ascii="Times New Roman" w:eastAsia="Times New Roman" w:hAnsi="Times New Roman" w:cs="Times New Roman"/>
          <w:sz w:val="24"/>
          <w:lang w:eastAsia="ko-KR"/>
        </w:rPr>
        <w:t>existing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4E1521">
        <w:rPr>
          <w:rFonts w:ascii="Times New Roman" w:eastAsia="Times New Roman" w:hAnsi="Times New Roman" w:cs="Times New Roman"/>
          <w:sz w:val="24"/>
          <w:lang w:eastAsia="ko-KR"/>
        </w:rPr>
        <w:t>software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4E1521">
        <w:rPr>
          <w:rFonts w:ascii="Times New Roman" w:eastAsia="Times New Roman" w:hAnsi="Times New Roman" w:cs="Times New Roman"/>
          <w:sz w:val="24"/>
          <w:lang w:eastAsia="ko-KR"/>
        </w:rPr>
        <w:t>into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4E1521">
        <w:rPr>
          <w:rFonts w:ascii="Times New Roman" w:eastAsia="Times New Roman" w:hAnsi="Times New Roman" w:cs="Times New Roman"/>
          <w:sz w:val="24"/>
          <w:lang w:eastAsia="ko-KR"/>
        </w:rPr>
        <w:t>10+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4E1521">
        <w:rPr>
          <w:rFonts w:ascii="Times New Roman" w:eastAsia="Times New Roman" w:hAnsi="Times New Roman" w:cs="Times New Roman"/>
          <w:sz w:val="24"/>
          <w:lang w:eastAsia="ko-KR"/>
        </w:rPr>
        <w:t>upgraded,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4E1521">
        <w:rPr>
          <w:rFonts w:ascii="Times New Roman" w:eastAsia="Times New Roman" w:hAnsi="Times New Roman" w:cs="Times New Roman"/>
          <w:sz w:val="24"/>
          <w:lang w:eastAsia="ko-KR"/>
        </w:rPr>
        <w:t>modified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4E1521">
        <w:rPr>
          <w:rFonts w:ascii="Times New Roman" w:eastAsia="Times New Roman" w:hAnsi="Times New Roman" w:cs="Times New Roman"/>
          <w:sz w:val="24"/>
          <w:lang w:eastAsia="ko-KR"/>
        </w:rPr>
        <w:t>systems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4E1521">
        <w:rPr>
          <w:rFonts w:ascii="Times New Roman" w:eastAsia="Times New Roman" w:hAnsi="Times New Roman" w:cs="Times New Roman"/>
          <w:sz w:val="24"/>
          <w:lang w:eastAsia="ko-KR"/>
        </w:rPr>
        <w:t>for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4E1521">
        <w:rPr>
          <w:rFonts w:ascii="Times New Roman" w:eastAsia="Times New Roman" w:hAnsi="Times New Roman" w:cs="Times New Roman"/>
          <w:sz w:val="24"/>
          <w:lang w:eastAsia="ko-KR"/>
        </w:rPr>
        <w:t>higher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4E1521">
        <w:rPr>
          <w:rFonts w:ascii="Times New Roman" w:eastAsia="Times New Roman" w:hAnsi="Times New Roman" w:cs="Times New Roman"/>
          <w:sz w:val="24"/>
          <w:lang w:eastAsia="ko-KR"/>
        </w:rPr>
        <w:t>performance.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4E1521">
        <w:rPr>
          <w:rFonts w:ascii="Times New Roman" w:eastAsia="Times New Roman" w:hAnsi="Times New Roman" w:cs="Times New Roman"/>
          <w:sz w:val="24"/>
          <w:lang w:eastAsia="ko-KR"/>
        </w:rPr>
        <w:t>(Payment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4E1521">
        <w:rPr>
          <w:rFonts w:ascii="Times New Roman" w:eastAsia="Times New Roman" w:hAnsi="Times New Roman" w:cs="Times New Roman"/>
          <w:sz w:val="24"/>
          <w:lang w:eastAsia="ko-KR"/>
        </w:rPr>
        <w:t>Gateway,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proofErr w:type="spellStart"/>
      <w:r w:rsidRPr="004E1521">
        <w:rPr>
          <w:rFonts w:ascii="Times New Roman" w:eastAsia="Times New Roman" w:hAnsi="Times New Roman" w:cs="Times New Roman"/>
          <w:sz w:val="24"/>
          <w:lang w:eastAsia="ko-KR"/>
        </w:rPr>
        <w:t>Sms</w:t>
      </w:r>
      <w:proofErr w:type="spellEnd"/>
      <w:r w:rsidRPr="004E1521">
        <w:rPr>
          <w:rFonts w:ascii="Times New Roman" w:eastAsia="Times New Roman" w:hAnsi="Times New Roman" w:cs="Times New Roman"/>
          <w:sz w:val="24"/>
          <w:lang w:eastAsia="ko-KR"/>
        </w:rPr>
        <w:t>,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4E1521">
        <w:rPr>
          <w:rFonts w:ascii="Times New Roman" w:eastAsia="Times New Roman" w:hAnsi="Times New Roman" w:cs="Times New Roman"/>
          <w:sz w:val="24"/>
          <w:lang w:eastAsia="ko-KR"/>
        </w:rPr>
        <w:t>Auth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4E1521">
        <w:rPr>
          <w:rFonts w:ascii="Times New Roman" w:eastAsia="Times New Roman" w:hAnsi="Times New Roman" w:cs="Times New Roman"/>
          <w:sz w:val="24"/>
          <w:lang w:eastAsia="ko-KR"/>
        </w:rPr>
        <w:t>2.0)</w:t>
      </w:r>
    </w:p>
    <w:p w14:paraId="41D47E73" w14:textId="53740BE8" w:rsidR="00CC5384" w:rsidRDefault="00000000" w:rsidP="004E152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Developed</w:t>
      </w:r>
      <w:r w:rsidR="009F3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9F3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maintained</w:t>
      </w:r>
      <w:r w:rsidR="009F3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9F3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applications</w:t>
      </w:r>
      <w:r w:rsidR="009F3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="009F3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1521">
        <w:rPr>
          <w:rFonts w:ascii="Times New Roman" w:hAnsi="Times New Roman" w:cs="Times New Roman"/>
          <w:sz w:val="24"/>
          <w:szCs w:val="24"/>
          <w:lang w:val="en-US"/>
        </w:rPr>
        <w:t>PHP,</w:t>
      </w:r>
      <w:r w:rsidR="009F3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1521">
        <w:rPr>
          <w:rFonts w:ascii="Times New Roman" w:hAnsi="Times New Roman" w:cs="Times New Roman"/>
          <w:sz w:val="24"/>
          <w:szCs w:val="24"/>
          <w:lang w:val="en-US"/>
        </w:rPr>
        <w:t>Laravel/</w:t>
      </w:r>
      <w:r w:rsidR="009F3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1521">
        <w:rPr>
          <w:rFonts w:ascii="Times New Roman" w:hAnsi="Times New Roman" w:cs="Times New Roman"/>
          <w:sz w:val="24"/>
          <w:szCs w:val="24"/>
          <w:lang w:val="en-US"/>
        </w:rPr>
        <w:t>CodeIgniter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F3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MVC,</w:t>
      </w:r>
      <w:r w:rsidR="009F3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9F3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="009F3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Framework.</w:t>
      </w:r>
    </w:p>
    <w:p w14:paraId="1003DCAB" w14:textId="7DD33986" w:rsidR="00CC5384" w:rsidRDefault="00000000">
      <w:pPr>
        <w:pStyle w:val="ListParagraph"/>
        <w:numPr>
          <w:ilvl w:val="0"/>
          <w:numId w:val="2"/>
        </w:numPr>
        <w:spacing w:before="0" w:after="0"/>
        <w:ind w:left="634"/>
        <w:jc w:val="both"/>
        <w:rPr>
          <w:rFonts w:ascii="Times New Roman" w:eastAsia="Garamond" w:hAnsi="Times New Roman" w:cs="Times New Roman"/>
          <w:sz w:val="24"/>
        </w:rPr>
      </w:pPr>
      <w:r>
        <w:rPr>
          <w:rFonts w:ascii="Times New Roman" w:eastAsia="Garamond" w:hAnsi="Times New Roman" w:cs="Times New Roman"/>
          <w:sz w:val="24"/>
        </w:rPr>
        <w:t>Built</w:t>
      </w:r>
      <w:r w:rsidR="009F308C">
        <w:rPr>
          <w:rFonts w:ascii="Times New Roman" w:eastAsia="Garamond" w:hAnsi="Times New Roman" w:cs="Times New Roman"/>
          <w:sz w:val="24"/>
        </w:rPr>
        <w:t xml:space="preserve"> </w:t>
      </w:r>
      <w:r>
        <w:rPr>
          <w:rFonts w:ascii="Times New Roman" w:eastAsia="Garamond" w:hAnsi="Times New Roman" w:cs="Times New Roman"/>
          <w:sz w:val="24"/>
        </w:rPr>
        <w:t>a</w:t>
      </w:r>
      <w:r w:rsidR="009F308C">
        <w:rPr>
          <w:rFonts w:ascii="Times New Roman" w:eastAsia="Garamond" w:hAnsi="Times New Roman" w:cs="Times New Roman"/>
          <w:sz w:val="24"/>
        </w:rPr>
        <w:t xml:space="preserve"> </w:t>
      </w:r>
      <w:r>
        <w:rPr>
          <w:rFonts w:ascii="Times New Roman" w:eastAsia="Garamond" w:hAnsi="Times New Roman" w:cs="Times New Roman"/>
          <w:sz w:val="24"/>
        </w:rPr>
        <w:t>Python-based</w:t>
      </w:r>
      <w:r w:rsidR="009F308C">
        <w:rPr>
          <w:rFonts w:ascii="Times New Roman" w:eastAsia="Garamond" w:hAnsi="Times New Roman" w:cs="Times New Roman"/>
          <w:sz w:val="24"/>
        </w:rPr>
        <w:t xml:space="preserve"> </w:t>
      </w:r>
      <w:r>
        <w:rPr>
          <w:rFonts w:ascii="Times New Roman" w:eastAsia="Garamond" w:hAnsi="Times New Roman" w:cs="Times New Roman"/>
          <w:sz w:val="24"/>
        </w:rPr>
        <w:t>web</w:t>
      </w:r>
      <w:r w:rsidR="009F308C">
        <w:rPr>
          <w:rFonts w:ascii="Times New Roman" w:eastAsia="Garamond" w:hAnsi="Times New Roman" w:cs="Times New Roman"/>
          <w:sz w:val="24"/>
        </w:rPr>
        <w:t xml:space="preserve"> </w:t>
      </w:r>
      <w:r>
        <w:rPr>
          <w:rFonts w:ascii="Times New Roman" w:eastAsia="Garamond" w:hAnsi="Times New Roman" w:cs="Times New Roman"/>
          <w:sz w:val="24"/>
        </w:rPr>
        <w:t>application</w:t>
      </w:r>
      <w:r w:rsidR="009F308C">
        <w:rPr>
          <w:rFonts w:ascii="Times New Roman" w:eastAsia="Garamond" w:hAnsi="Times New Roman" w:cs="Times New Roman"/>
          <w:sz w:val="24"/>
        </w:rPr>
        <w:t xml:space="preserve"> </w:t>
      </w:r>
      <w:r>
        <w:rPr>
          <w:rFonts w:ascii="Times New Roman" w:eastAsia="Garamond" w:hAnsi="Times New Roman" w:cs="Times New Roman"/>
          <w:sz w:val="24"/>
        </w:rPr>
        <w:t>to</w:t>
      </w:r>
      <w:r w:rsidR="009F308C">
        <w:rPr>
          <w:rFonts w:ascii="Times New Roman" w:eastAsia="Garamond" w:hAnsi="Times New Roman" w:cs="Times New Roman"/>
          <w:sz w:val="24"/>
        </w:rPr>
        <w:t xml:space="preserve"> </w:t>
      </w:r>
      <w:r>
        <w:rPr>
          <w:rFonts w:ascii="Times New Roman" w:eastAsia="Garamond" w:hAnsi="Times New Roman" w:cs="Times New Roman"/>
          <w:sz w:val="24"/>
        </w:rPr>
        <w:t>visualize</w:t>
      </w:r>
      <w:r w:rsidR="009F308C">
        <w:rPr>
          <w:rFonts w:ascii="Times New Roman" w:eastAsia="Garamond" w:hAnsi="Times New Roman" w:cs="Times New Roman"/>
          <w:sz w:val="24"/>
        </w:rPr>
        <w:t xml:space="preserve"> </w:t>
      </w:r>
      <w:r>
        <w:rPr>
          <w:rFonts w:ascii="Times New Roman" w:eastAsia="Garamond" w:hAnsi="Times New Roman" w:cs="Times New Roman"/>
          <w:sz w:val="24"/>
        </w:rPr>
        <w:t>and</w:t>
      </w:r>
      <w:r w:rsidR="009F308C">
        <w:rPr>
          <w:rFonts w:ascii="Times New Roman" w:eastAsia="Garamond" w:hAnsi="Times New Roman" w:cs="Times New Roman"/>
          <w:sz w:val="24"/>
        </w:rPr>
        <w:t xml:space="preserve"> </w:t>
      </w:r>
      <w:r>
        <w:rPr>
          <w:rFonts w:ascii="Times New Roman" w:eastAsia="Garamond" w:hAnsi="Times New Roman" w:cs="Times New Roman"/>
          <w:sz w:val="24"/>
        </w:rPr>
        <w:t>analyze</w:t>
      </w:r>
      <w:r w:rsidR="009F308C">
        <w:rPr>
          <w:rFonts w:ascii="Times New Roman" w:eastAsia="Garamond" w:hAnsi="Times New Roman" w:cs="Times New Roman"/>
          <w:sz w:val="24"/>
        </w:rPr>
        <w:t xml:space="preserve"> </w:t>
      </w:r>
      <w:r>
        <w:rPr>
          <w:rFonts w:ascii="Times New Roman" w:eastAsia="Garamond" w:hAnsi="Times New Roman" w:cs="Times New Roman"/>
          <w:sz w:val="24"/>
        </w:rPr>
        <w:t>social</w:t>
      </w:r>
      <w:r w:rsidR="009F308C">
        <w:rPr>
          <w:rFonts w:ascii="Times New Roman" w:eastAsia="Garamond" w:hAnsi="Times New Roman" w:cs="Times New Roman"/>
          <w:sz w:val="24"/>
        </w:rPr>
        <w:t xml:space="preserve"> </w:t>
      </w:r>
      <w:r>
        <w:rPr>
          <w:rFonts w:ascii="Times New Roman" w:eastAsia="Garamond" w:hAnsi="Times New Roman" w:cs="Times New Roman"/>
          <w:sz w:val="24"/>
        </w:rPr>
        <w:t>media</w:t>
      </w:r>
      <w:r w:rsidR="009F308C">
        <w:rPr>
          <w:rFonts w:ascii="Times New Roman" w:eastAsia="Garamond" w:hAnsi="Times New Roman" w:cs="Times New Roman"/>
          <w:sz w:val="24"/>
        </w:rPr>
        <w:t xml:space="preserve"> </w:t>
      </w:r>
      <w:r>
        <w:rPr>
          <w:rFonts w:ascii="Times New Roman" w:eastAsia="Garamond" w:hAnsi="Times New Roman" w:cs="Times New Roman"/>
          <w:sz w:val="24"/>
        </w:rPr>
        <w:t>data.</w:t>
      </w:r>
    </w:p>
    <w:p w14:paraId="7F354C42" w14:textId="57BF8296" w:rsidR="00CC5384" w:rsidRDefault="00000000">
      <w:pPr>
        <w:pStyle w:val="ListParagraph"/>
        <w:numPr>
          <w:ilvl w:val="0"/>
          <w:numId w:val="2"/>
        </w:numPr>
        <w:spacing w:before="0" w:after="0" w:line="240" w:lineRule="auto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Designed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developed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Angular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components,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implemented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routing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navigation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features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for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seamless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user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experience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using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Angular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12,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Angular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Material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TypeScript.</w:t>
      </w:r>
      <w:r w:rsidR="009F308C">
        <w:rPr>
          <w:rFonts w:ascii="Times New Roman" w:hAnsi="Times New Roman" w:cs="Times New Roman"/>
          <w:sz w:val="24"/>
        </w:rPr>
        <w:t xml:space="preserve"> </w:t>
      </w:r>
    </w:p>
    <w:p w14:paraId="48D604F8" w14:textId="2778AB14" w:rsidR="004E1521" w:rsidRPr="004E1521" w:rsidRDefault="00000000" w:rsidP="004E152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lang w:eastAsia="ko-KR"/>
        </w:rPr>
      </w:pPr>
      <w:r>
        <w:rPr>
          <w:rFonts w:ascii="Times New Roman" w:hAnsi="Times New Roman" w:cs="Times New Roman"/>
          <w:sz w:val="24"/>
        </w:rPr>
        <w:t>Implemented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CI/CD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pipeline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using</w:t>
      </w:r>
      <w:r w:rsidR="009F308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AWS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</w:t>
      </w:r>
      <w:r w:rsidR="009F308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genkins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automated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deployment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pipelines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using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AWS</w:t>
      </w:r>
      <w:r w:rsidR="009F308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CodeCommit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9F308C">
        <w:rPr>
          <w:rFonts w:ascii="Times New Roman" w:hAnsi="Times New Roman" w:cs="Times New Roman"/>
          <w:sz w:val="24"/>
        </w:rPr>
        <w:t xml:space="preserve"> </w:t>
      </w:r>
    </w:p>
    <w:p w14:paraId="3ABB6C66" w14:textId="6186DA92" w:rsidR="00CC5384" w:rsidRPr="004E1521" w:rsidRDefault="004E1521" w:rsidP="0079767A">
      <w:pPr>
        <w:pStyle w:val="ListParagraph"/>
        <w:numPr>
          <w:ilvl w:val="0"/>
          <w:numId w:val="2"/>
        </w:numPr>
        <w:shd w:val="clear" w:color="auto" w:fill="FFFFFF"/>
        <w:spacing w:before="0" w:beforeAutospacing="1" w:after="0" w:afterAutospacing="1" w:line="240" w:lineRule="auto"/>
        <w:contextualSpacing w:val="0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4E1521">
        <w:rPr>
          <w:rFonts w:ascii="Times New Roman" w:eastAsia="Times New Roman" w:hAnsi="Times New Roman" w:cs="Times New Roman"/>
          <w:sz w:val="24"/>
          <w:lang w:eastAsia="ko-KR"/>
        </w:rPr>
        <w:t>Developed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4E1521">
        <w:rPr>
          <w:rFonts w:ascii="Times New Roman" w:eastAsia="Times New Roman" w:hAnsi="Times New Roman" w:cs="Times New Roman"/>
          <w:sz w:val="24"/>
          <w:lang w:eastAsia="ko-KR"/>
        </w:rPr>
        <w:t>10+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4E1521">
        <w:rPr>
          <w:rFonts w:ascii="Times New Roman" w:eastAsia="Times New Roman" w:hAnsi="Times New Roman" w:cs="Times New Roman"/>
          <w:sz w:val="24"/>
          <w:lang w:eastAsia="ko-KR"/>
        </w:rPr>
        <w:t>Mobile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4E1521">
        <w:rPr>
          <w:rFonts w:ascii="Times New Roman" w:eastAsia="Times New Roman" w:hAnsi="Times New Roman" w:cs="Times New Roman"/>
          <w:sz w:val="24"/>
          <w:lang w:eastAsia="ko-KR"/>
        </w:rPr>
        <w:t>app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4E1521">
        <w:rPr>
          <w:rFonts w:ascii="Times New Roman" w:eastAsia="Times New Roman" w:hAnsi="Times New Roman" w:cs="Times New Roman"/>
          <w:sz w:val="24"/>
          <w:lang w:eastAsia="ko-KR"/>
        </w:rPr>
        <w:t>and</w:t>
      </w:r>
      <w:r w:rsidR="009F308C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4E1521">
        <w:rPr>
          <w:rFonts w:ascii="Times New Roman" w:eastAsia="Times New Roman" w:hAnsi="Times New Roman" w:cs="Times New Roman"/>
          <w:sz w:val="24"/>
          <w:lang w:eastAsia="ko-KR"/>
        </w:rPr>
        <w:t>Website.</w:t>
      </w:r>
    </w:p>
    <w:p w14:paraId="268D8ACD" w14:textId="49F45A86" w:rsidR="00CC5384" w:rsidRDefault="007965B5">
      <w:pPr>
        <w:pStyle w:val="checklistindent"/>
        <w:spacing w:before="120" w:after="0" w:line="276" w:lineRule="auto"/>
        <w:ind w:left="360" w:hanging="360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8"/>
        </w:rPr>
        <w:t>PHP</w:t>
      </w:r>
      <w:r w:rsidR="009F308C">
        <w:rPr>
          <w:rFonts w:ascii="Times New Roman" w:hAnsi="Times New Roman" w:cs="Times New Roman"/>
          <w:b/>
          <w:sz w:val="28"/>
        </w:rPr>
        <w:t xml:space="preserve">  </w:t>
      </w:r>
      <w:r>
        <w:rPr>
          <w:rFonts w:ascii="Times New Roman" w:hAnsi="Times New Roman" w:cs="Times New Roman"/>
          <w:b/>
          <w:sz w:val="28"/>
        </w:rPr>
        <w:t>Developer</w:t>
      </w:r>
      <w:proofErr w:type="gram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9F308C">
        <w:rPr>
          <w:rFonts w:ascii="Times New Roman" w:hAnsi="Times New Roman" w:cs="Times New Roman"/>
          <w:b/>
          <w:sz w:val="24"/>
        </w:rPr>
        <w:t xml:space="preserve">           </w:t>
      </w:r>
      <w:r>
        <w:rPr>
          <w:rFonts w:ascii="Times New Roman" w:hAnsi="Times New Roman" w:cs="Times New Roman"/>
          <w:b/>
          <w:sz w:val="24"/>
        </w:rPr>
        <w:tab/>
      </w:r>
      <w:r w:rsidR="009F308C">
        <w:rPr>
          <w:rFonts w:ascii="Times New Roman" w:hAnsi="Times New Roman" w:cs="Times New Roman"/>
          <w:b/>
          <w:sz w:val="24"/>
        </w:rPr>
        <w:t xml:space="preserve">         </w:t>
      </w:r>
    </w:p>
    <w:p w14:paraId="1F1296F1" w14:textId="60004E7B" w:rsidR="00CC5384" w:rsidRDefault="007965B5">
      <w:pPr>
        <w:pStyle w:val="checklistindent"/>
        <w:spacing w:before="0" w:after="0" w:line="276" w:lineRule="auto"/>
        <w:ind w:left="360" w:hanging="360"/>
        <w:jc w:val="both"/>
        <w:rPr>
          <w:rFonts w:ascii="Times New Roman" w:hAnsi="Times New Roman" w:cs="Times New Roman"/>
          <w:sz w:val="22"/>
        </w:rPr>
      </w:pPr>
      <w:r w:rsidRPr="007965B5">
        <w:rPr>
          <w:rFonts w:ascii="Times New Roman" w:hAnsi="Times New Roman" w:cs="Times New Roman"/>
          <w:b/>
          <w:sz w:val="24"/>
        </w:rPr>
        <w:t>Gala</w:t>
      </w:r>
      <w:r w:rsidR="009F308C">
        <w:rPr>
          <w:rFonts w:ascii="Times New Roman" w:hAnsi="Times New Roman" w:cs="Times New Roman"/>
          <w:b/>
          <w:sz w:val="24"/>
        </w:rPr>
        <w:t xml:space="preserve"> </w:t>
      </w:r>
      <w:r w:rsidRPr="007965B5">
        <w:rPr>
          <w:rFonts w:ascii="Times New Roman" w:hAnsi="Times New Roman" w:cs="Times New Roman"/>
          <w:b/>
          <w:sz w:val="24"/>
        </w:rPr>
        <w:t>Global</w:t>
      </w:r>
      <w:r w:rsidR="009F308C">
        <w:rPr>
          <w:rFonts w:ascii="Times New Roman" w:hAnsi="Times New Roman" w:cs="Times New Roman"/>
          <w:b/>
          <w:sz w:val="24"/>
        </w:rPr>
        <w:t xml:space="preserve"> </w:t>
      </w:r>
      <w:r w:rsidRPr="007965B5">
        <w:rPr>
          <w:rFonts w:ascii="Times New Roman" w:hAnsi="Times New Roman" w:cs="Times New Roman"/>
          <w:b/>
          <w:sz w:val="24"/>
        </w:rPr>
        <w:t>Group</w:t>
      </w:r>
      <w:r w:rsidR="009F308C">
        <w:rPr>
          <w:rFonts w:ascii="Times New Roman" w:hAnsi="Times New Roman" w:cs="Times New Roman"/>
          <w:b/>
          <w:sz w:val="24"/>
        </w:rPr>
        <w:t xml:space="preserve"> </w:t>
      </w:r>
      <w:r w:rsidRPr="007965B5">
        <w:rPr>
          <w:rFonts w:ascii="Times New Roman" w:hAnsi="Times New Roman" w:cs="Times New Roman"/>
          <w:b/>
          <w:sz w:val="24"/>
        </w:rPr>
        <w:t>LLP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|</w:t>
      </w:r>
      <w:r w:rsidR="009F308C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7965B5">
        <w:rPr>
          <w:rFonts w:ascii="Times New Roman" w:hAnsi="Times New Roman" w:cs="Times New Roman"/>
          <w:b/>
          <w:sz w:val="24"/>
        </w:rPr>
        <w:t>Nursultan,</w:t>
      </w:r>
      <w:r w:rsidR="009F308C">
        <w:rPr>
          <w:rFonts w:ascii="Times New Roman" w:hAnsi="Times New Roman" w:cs="Times New Roman"/>
          <w:b/>
          <w:sz w:val="24"/>
        </w:rPr>
        <w:t xml:space="preserve">  </w:t>
      </w:r>
      <w:r w:rsidRPr="007965B5">
        <w:rPr>
          <w:rFonts w:ascii="Times New Roman" w:hAnsi="Times New Roman" w:cs="Times New Roman"/>
          <w:b/>
          <w:sz w:val="24"/>
        </w:rPr>
        <w:t>Kazakhstan</w:t>
      </w:r>
      <w:proofErr w:type="gramEnd"/>
      <w:r>
        <w:rPr>
          <w:rStyle w:val="Strong"/>
          <w:rFonts w:ascii="Times New Roman" w:hAnsi="Times New Roman" w:cs="Times New Roman"/>
          <w:sz w:val="24"/>
        </w:rPr>
        <w:tab/>
      </w:r>
      <w:r>
        <w:rPr>
          <w:rStyle w:val="Strong"/>
          <w:rFonts w:ascii="Times New Roman" w:hAnsi="Times New Roman" w:cs="Times New Roman"/>
          <w:sz w:val="24"/>
        </w:rPr>
        <w:tab/>
      </w:r>
      <w:r w:rsidR="009F308C">
        <w:rPr>
          <w:rStyle w:val="Strong"/>
          <w:rFonts w:ascii="Times New Roman" w:hAnsi="Times New Roman" w:cs="Times New Roman"/>
          <w:sz w:val="24"/>
        </w:rPr>
        <w:t xml:space="preserve"> </w:t>
      </w:r>
      <w:r>
        <w:rPr>
          <w:rStyle w:val="Strong"/>
          <w:rFonts w:ascii="Times New Roman" w:hAnsi="Times New Roman" w:cs="Times New Roman"/>
          <w:sz w:val="24"/>
        </w:rPr>
        <w:tab/>
      </w:r>
      <w:r w:rsidR="009F308C">
        <w:rPr>
          <w:rStyle w:val="Strong"/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Sep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2017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Jan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2021</w:t>
      </w:r>
      <w:r w:rsidR="009F308C">
        <w:rPr>
          <w:rFonts w:ascii="Times New Roman" w:hAnsi="Times New Roman" w:cs="Times New Roman"/>
          <w:sz w:val="24"/>
        </w:rPr>
        <w:t xml:space="preserve"> </w:t>
      </w:r>
    </w:p>
    <w:p w14:paraId="7CD40A49" w14:textId="41207D0C" w:rsidR="007965B5" w:rsidRDefault="007965B5" w:rsidP="0087641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lang w:eastAsia="ko-KR"/>
        </w:rPr>
      </w:pPr>
      <w:r w:rsidRPr="003E06C4">
        <w:rPr>
          <w:rFonts w:ascii="Times New Roman" w:eastAsia="Times New Roman" w:hAnsi="Times New Roman" w:cs="Times New Roman"/>
          <w:sz w:val="24"/>
          <w:lang w:eastAsia="ko-KR"/>
        </w:rPr>
        <w:t>Worked</w:t>
      </w:r>
      <w:r w:rsidR="009F308C" w:rsidRPr="003E06C4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3E06C4">
        <w:rPr>
          <w:rFonts w:ascii="Times New Roman" w:eastAsia="Times New Roman" w:hAnsi="Times New Roman" w:cs="Times New Roman"/>
          <w:sz w:val="24"/>
          <w:lang w:eastAsia="ko-KR"/>
        </w:rPr>
        <w:t>with</w:t>
      </w:r>
      <w:r w:rsidR="009F308C" w:rsidRPr="003E06C4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3E06C4">
        <w:rPr>
          <w:rFonts w:ascii="Times New Roman" w:eastAsia="Times New Roman" w:hAnsi="Times New Roman" w:cs="Times New Roman"/>
          <w:sz w:val="24"/>
          <w:lang w:eastAsia="ko-KR"/>
        </w:rPr>
        <w:t>clients</w:t>
      </w:r>
      <w:r w:rsidR="009F308C" w:rsidRPr="003E06C4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3E06C4">
        <w:rPr>
          <w:rFonts w:ascii="Times New Roman" w:eastAsia="Times New Roman" w:hAnsi="Times New Roman" w:cs="Times New Roman"/>
          <w:sz w:val="24"/>
          <w:lang w:eastAsia="ko-KR"/>
        </w:rPr>
        <w:t>to</w:t>
      </w:r>
      <w:r w:rsidR="009F308C" w:rsidRPr="003E06C4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3E06C4">
        <w:rPr>
          <w:rFonts w:ascii="Times New Roman" w:eastAsia="Times New Roman" w:hAnsi="Times New Roman" w:cs="Times New Roman"/>
          <w:sz w:val="24"/>
          <w:lang w:eastAsia="ko-KR"/>
        </w:rPr>
        <w:t>develop</w:t>
      </w:r>
      <w:r w:rsidR="009F308C" w:rsidRPr="003E06C4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3E06C4">
        <w:rPr>
          <w:rFonts w:ascii="Times New Roman" w:eastAsia="Times New Roman" w:hAnsi="Times New Roman" w:cs="Times New Roman"/>
          <w:sz w:val="24"/>
          <w:lang w:eastAsia="ko-KR"/>
        </w:rPr>
        <w:t>layout,</w:t>
      </w:r>
      <w:r w:rsidR="009F308C" w:rsidRPr="003E06C4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3E06C4">
        <w:rPr>
          <w:rFonts w:ascii="Times New Roman" w:eastAsia="Times New Roman" w:hAnsi="Times New Roman" w:cs="Times New Roman"/>
          <w:sz w:val="24"/>
          <w:lang w:eastAsia="ko-KR"/>
        </w:rPr>
        <w:t>color</w:t>
      </w:r>
      <w:r w:rsidR="009F308C" w:rsidRPr="003E06C4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3E06C4">
        <w:rPr>
          <w:rFonts w:ascii="Times New Roman" w:eastAsia="Times New Roman" w:hAnsi="Times New Roman" w:cs="Times New Roman"/>
          <w:sz w:val="24"/>
          <w:lang w:eastAsia="ko-KR"/>
        </w:rPr>
        <w:t>scheme</w:t>
      </w:r>
      <w:r w:rsidR="009F308C" w:rsidRPr="003E06C4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3E06C4">
        <w:rPr>
          <w:rFonts w:ascii="Times New Roman" w:eastAsia="Times New Roman" w:hAnsi="Times New Roman" w:cs="Times New Roman"/>
          <w:sz w:val="24"/>
          <w:lang w:eastAsia="ko-KR"/>
        </w:rPr>
        <w:t>for</w:t>
      </w:r>
      <w:r w:rsidR="009F308C" w:rsidRPr="003E06C4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3E06C4">
        <w:rPr>
          <w:rFonts w:ascii="Times New Roman" w:eastAsia="Times New Roman" w:hAnsi="Times New Roman" w:cs="Times New Roman"/>
          <w:sz w:val="24"/>
          <w:lang w:eastAsia="ko-KR"/>
        </w:rPr>
        <w:t>their</w:t>
      </w:r>
      <w:r w:rsidR="009F308C" w:rsidRPr="003E06C4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3E06C4">
        <w:rPr>
          <w:rFonts w:ascii="Times New Roman" w:eastAsia="Times New Roman" w:hAnsi="Times New Roman" w:cs="Times New Roman"/>
          <w:sz w:val="24"/>
          <w:lang w:eastAsia="ko-KR"/>
        </w:rPr>
        <w:t>website</w:t>
      </w:r>
      <w:r w:rsidR="009F308C" w:rsidRPr="003E06C4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3E06C4">
        <w:rPr>
          <w:rFonts w:ascii="Times New Roman" w:eastAsia="Times New Roman" w:hAnsi="Times New Roman" w:cs="Times New Roman"/>
          <w:sz w:val="24"/>
          <w:lang w:eastAsia="ko-KR"/>
        </w:rPr>
        <w:t>and</w:t>
      </w:r>
      <w:r w:rsidR="003E06C4" w:rsidRPr="003E06C4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3E06C4">
        <w:rPr>
          <w:rFonts w:ascii="Times New Roman" w:eastAsia="Times New Roman" w:hAnsi="Times New Roman" w:cs="Times New Roman"/>
          <w:sz w:val="24"/>
          <w:lang w:eastAsia="ko-KR"/>
        </w:rPr>
        <w:t>implemented</w:t>
      </w:r>
      <w:r w:rsidR="009F308C" w:rsidRPr="003E06C4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3E06C4">
        <w:rPr>
          <w:rFonts w:ascii="Times New Roman" w:eastAsia="Times New Roman" w:hAnsi="Times New Roman" w:cs="Times New Roman"/>
          <w:sz w:val="24"/>
          <w:lang w:eastAsia="ko-KR"/>
        </w:rPr>
        <w:t>it</w:t>
      </w:r>
      <w:r w:rsidR="009F308C" w:rsidRPr="003E06C4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3E06C4">
        <w:rPr>
          <w:rFonts w:ascii="Times New Roman" w:eastAsia="Times New Roman" w:hAnsi="Times New Roman" w:cs="Times New Roman"/>
          <w:sz w:val="24"/>
          <w:lang w:eastAsia="ko-KR"/>
        </w:rPr>
        <w:t>into</w:t>
      </w:r>
      <w:r w:rsidR="009F308C" w:rsidRPr="003E06C4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3E06C4">
        <w:rPr>
          <w:rFonts w:ascii="Times New Roman" w:eastAsia="Times New Roman" w:hAnsi="Times New Roman" w:cs="Times New Roman"/>
          <w:sz w:val="24"/>
          <w:lang w:eastAsia="ko-KR"/>
        </w:rPr>
        <w:t>a</w:t>
      </w:r>
      <w:r w:rsidR="009F308C" w:rsidRPr="003E06C4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3E06C4">
        <w:rPr>
          <w:rFonts w:ascii="Times New Roman" w:eastAsia="Times New Roman" w:hAnsi="Times New Roman" w:cs="Times New Roman"/>
          <w:sz w:val="24"/>
          <w:lang w:eastAsia="ko-KR"/>
        </w:rPr>
        <w:t>final</w:t>
      </w:r>
      <w:r w:rsidR="009F308C" w:rsidRPr="003E06C4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3E06C4">
        <w:rPr>
          <w:rFonts w:ascii="Times New Roman" w:eastAsia="Times New Roman" w:hAnsi="Times New Roman" w:cs="Times New Roman"/>
          <w:sz w:val="24"/>
          <w:lang w:eastAsia="ko-KR"/>
        </w:rPr>
        <w:t>interface</w:t>
      </w:r>
      <w:r w:rsidR="009F308C" w:rsidRPr="003E06C4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3E06C4">
        <w:rPr>
          <w:rFonts w:ascii="Times New Roman" w:eastAsia="Times New Roman" w:hAnsi="Times New Roman" w:cs="Times New Roman"/>
          <w:sz w:val="24"/>
          <w:lang w:eastAsia="ko-KR"/>
        </w:rPr>
        <w:t>design</w:t>
      </w:r>
      <w:r w:rsidR="009F308C" w:rsidRPr="003E06C4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3E06C4">
        <w:rPr>
          <w:rFonts w:ascii="Times New Roman" w:eastAsia="Times New Roman" w:hAnsi="Times New Roman" w:cs="Times New Roman"/>
          <w:sz w:val="24"/>
          <w:lang w:eastAsia="ko-KR"/>
        </w:rPr>
        <w:t>with</w:t>
      </w:r>
      <w:r w:rsidR="009F308C" w:rsidRPr="003E06C4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3E06C4">
        <w:rPr>
          <w:rFonts w:ascii="Times New Roman" w:eastAsia="Times New Roman" w:hAnsi="Times New Roman" w:cs="Times New Roman"/>
          <w:sz w:val="24"/>
          <w:lang w:eastAsia="ko-KR"/>
        </w:rPr>
        <w:t>the</w:t>
      </w:r>
      <w:r w:rsidR="009F308C" w:rsidRPr="003E06C4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3E06C4">
        <w:rPr>
          <w:rFonts w:ascii="Times New Roman" w:eastAsia="Times New Roman" w:hAnsi="Times New Roman" w:cs="Times New Roman"/>
          <w:sz w:val="24"/>
          <w:lang w:eastAsia="ko-KR"/>
        </w:rPr>
        <w:t>HTML/CSS</w:t>
      </w:r>
      <w:r w:rsidR="009F308C" w:rsidRPr="003E06C4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3E06C4">
        <w:rPr>
          <w:rFonts w:ascii="Times New Roman" w:eastAsia="Times New Roman" w:hAnsi="Times New Roman" w:cs="Times New Roman"/>
          <w:sz w:val="24"/>
          <w:lang w:eastAsia="ko-KR"/>
        </w:rPr>
        <w:t>and</w:t>
      </w:r>
      <w:r w:rsidR="003E06C4" w:rsidRPr="003E06C4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3E06C4">
        <w:rPr>
          <w:rFonts w:ascii="Times New Roman" w:eastAsia="Times New Roman" w:hAnsi="Times New Roman" w:cs="Times New Roman"/>
          <w:sz w:val="24"/>
          <w:lang w:eastAsia="ko-KR"/>
        </w:rPr>
        <w:t>JavaScript.</w:t>
      </w:r>
    </w:p>
    <w:p w14:paraId="73BC9E5E" w14:textId="77777777" w:rsidR="003E06C4" w:rsidRDefault="003E06C4" w:rsidP="0087641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Garamond" w:hAnsi="Times New Roman" w:cs="Times New Roman"/>
          <w:sz w:val="24"/>
        </w:rPr>
      </w:pPr>
      <w:r w:rsidRPr="003E06C4">
        <w:rPr>
          <w:rFonts w:ascii="Times New Roman" w:eastAsia="Garamond" w:hAnsi="Times New Roman" w:cs="Times New Roman"/>
          <w:sz w:val="24"/>
        </w:rPr>
        <w:t>Developed the green field healthcare web application using React, ASP.NET, C#, PostgreSQL, SAAS, Redux-saga, React Testing Library, Webpack, and GCP.</w:t>
      </w:r>
    </w:p>
    <w:p w14:paraId="4164FBCF" w14:textId="4BCC3290" w:rsidR="003E06C4" w:rsidRPr="003E06C4" w:rsidRDefault="003E06C4" w:rsidP="0087641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Garamond" w:hAnsi="Times New Roman" w:cs="Times New Roman"/>
          <w:sz w:val="24"/>
        </w:rPr>
      </w:pPr>
      <w:r w:rsidRPr="003E06C4">
        <w:rPr>
          <w:rFonts w:ascii="Times New Roman" w:eastAsia="Garamond" w:hAnsi="Times New Roman" w:cs="Times New Roman"/>
          <w:sz w:val="24"/>
        </w:rPr>
        <w:t>Developed the E-learning platform using Vue.js, Ruby on Rails, MySQL, LESS, and AWS services.</w:t>
      </w:r>
    </w:p>
    <w:p w14:paraId="402D2E28" w14:textId="28C0BD05" w:rsidR="007965B5" w:rsidRPr="003E06C4" w:rsidRDefault="007965B5" w:rsidP="00475AC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lang w:eastAsia="ko-KR"/>
        </w:rPr>
      </w:pPr>
      <w:r w:rsidRPr="003E06C4">
        <w:rPr>
          <w:rFonts w:ascii="Times New Roman" w:eastAsia="Times New Roman" w:hAnsi="Times New Roman" w:cs="Times New Roman"/>
          <w:sz w:val="24"/>
          <w:lang w:eastAsia="ko-KR"/>
        </w:rPr>
        <w:t>Created</w:t>
      </w:r>
      <w:r w:rsidR="009F308C" w:rsidRPr="003E06C4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3E06C4">
        <w:rPr>
          <w:rFonts w:ascii="Times New Roman" w:eastAsia="Times New Roman" w:hAnsi="Times New Roman" w:cs="Times New Roman"/>
          <w:sz w:val="24"/>
          <w:lang w:eastAsia="ko-KR"/>
        </w:rPr>
        <w:t>webpages</w:t>
      </w:r>
      <w:r w:rsidR="009F308C" w:rsidRPr="003E06C4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3E06C4">
        <w:rPr>
          <w:rFonts w:ascii="Times New Roman" w:eastAsia="Times New Roman" w:hAnsi="Times New Roman" w:cs="Times New Roman"/>
          <w:sz w:val="24"/>
          <w:lang w:eastAsia="ko-KR"/>
        </w:rPr>
        <w:t>according</w:t>
      </w:r>
      <w:r w:rsidR="009F308C" w:rsidRPr="003E06C4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3E06C4">
        <w:rPr>
          <w:rFonts w:ascii="Times New Roman" w:eastAsia="Times New Roman" w:hAnsi="Times New Roman" w:cs="Times New Roman"/>
          <w:sz w:val="24"/>
          <w:lang w:eastAsia="ko-KR"/>
        </w:rPr>
        <w:t>to</w:t>
      </w:r>
      <w:r w:rsidR="009F308C" w:rsidRPr="003E06C4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3E06C4">
        <w:rPr>
          <w:rFonts w:ascii="Times New Roman" w:eastAsia="Times New Roman" w:hAnsi="Times New Roman" w:cs="Times New Roman"/>
          <w:sz w:val="24"/>
          <w:lang w:eastAsia="ko-KR"/>
        </w:rPr>
        <w:t>client's</w:t>
      </w:r>
      <w:r w:rsidR="009F308C" w:rsidRPr="003E06C4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3E06C4">
        <w:rPr>
          <w:rFonts w:ascii="Times New Roman" w:eastAsia="Times New Roman" w:hAnsi="Times New Roman" w:cs="Times New Roman"/>
          <w:sz w:val="24"/>
          <w:lang w:eastAsia="ko-KR"/>
        </w:rPr>
        <w:t>guidelines</w:t>
      </w:r>
      <w:r w:rsidR="009F308C" w:rsidRPr="003E06C4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3E06C4">
        <w:rPr>
          <w:rFonts w:ascii="Times New Roman" w:eastAsia="Times New Roman" w:hAnsi="Times New Roman" w:cs="Times New Roman"/>
          <w:sz w:val="24"/>
          <w:lang w:eastAsia="ko-KR"/>
        </w:rPr>
        <w:t>and</w:t>
      </w:r>
      <w:r w:rsidR="009F308C" w:rsidRPr="003E06C4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3E06C4">
        <w:rPr>
          <w:rFonts w:ascii="Times New Roman" w:eastAsia="Times New Roman" w:hAnsi="Times New Roman" w:cs="Times New Roman"/>
          <w:sz w:val="24"/>
          <w:lang w:eastAsia="ko-KR"/>
        </w:rPr>
        <w:t>standards</w:t>
      </w:r>
      <w:r w:rsidR="009F308C" w:rsidRPr="003E06C4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3E06C4">
        <w:rPr>
          <w:rFonts w:ascii="Times New Roman" w:eastAsia="Times New Roman" w:hAnsi="Times New Roman" w:cs="Times New Roman"/>
          <w:sz w:val="24"/>
          <w:lang w:eastAsia="ko-KR"/>
        </w:rPr>
        <w:t>throughout</w:t>
      </w:r>
      <w:r w:rsidR="003E06C4" w:rsidRPr="003E06C4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3E06C4">
        <w:rPr>
          <w:rFonts w:ascii="Times New Roman" w:eastAsia="Times New Roman" w:hAnsi="Times New Roman" w:cs="Times New Roman"/>
          <w:sz w:val="24"/>
          <w:lang w:eastAsia="ko-KR"/>
        </w:rPr>
        <w:t>the</w:t>
      </w:r>
      <w:r w:rsidR="009F308C" w:rsidRPr="003E06C4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3E06C4">
        <w:rPr>
          <w:rFonts w:ascii="Times New Roman" w:eastAsia="Times New Roman" w:hAnsi="Times New Roman" w:cs="Times New Roman"/>
          <w:sz w:val="24"/>
          <w:lang w:eastAsia="ko-KR"/>
        </w:rPr>
        <w:t>development</w:t>
      </w:r>
      <w:r w:rsidR="009F308C" w:rsidRPr="003E06C4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3E06C4">
        <w:rPr>
          <w:rFonts w:ascii="Times New Roman" w:eastAsia="Times New Roman" w:hAnsi="Times New Roman" w:cs="Times New Roman"/>
          <w:sz w:val="24"/>
          <w:lang w:eastAsia="ko-KR"/>
        </w:rPr>
        <w:t>and</w:t>
      </w:r>
      <w:r w:rsidR="009F308C" w:rsidRPr="003E06C4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3E06C4">
        <w:rPr>
          <w:rFonts w:ascii="Times New Roman" w:eastAsia="Times New Roman" w:hAnsi="Times New Roman" w:cs="Times New Roman"/>
          <w:sz w:val="24"/>
          <w:lang w:eastAsia="ko-KR"/>
        </w:rPr>
        <w:t>maintenance</w:t>
      </w:r>
      <w:r w:rsidR="009F308C" w:rsidRPr="003E06C4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3E06C4">
        <w:rPr>
          <w:rFonts w:ascii="Times New Roman" w:eastAsia="Times New Roman" w:hAnsi="Times New Roman" w:cs="Times New Roman"/>
          <w:sz w:val="24"/>
          <w:lang w:eastAsia="ko-KR"/>
        </w:rPr>
        <w:t>of</w:t>
      </w:r>
      <w:r w:rsidR="009F308C" w:rsidRPr="003E06C4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3E06C4">
        <w:rPr>
          <w:rFonts w:ascii="Times New Roman" w:eastAsia="Times New Roman" w:hAnsi="Times New Roman" w:cs="Times New Roman"/>
          <w:sz w:val="24"/>
          <w:lang w:eastAsia="ko-KR"/>
        </w:rPr>
        <w:t>the</w:t>
      </w:r>
      <w:r w:rsidR="009F308C" w:rsidRPr="003E06C4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3E06C4">
        <w:rPr>
          <w:rFonts w:ascii="Times New Roman" w:eastAsia="Times New Roman" w:hAnsi="Times New Roman" w:cs="Times New Roman"/>
          <w:sz w:val="24"/>
          <w:lang w:eastAsia="ko-KR"/>
        </w:rPr>
        <w:t>website</w:t>
      </w:r>
      <w:r w:rsidR="009F308C" w:rsidRPr="003E06C4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3E06C4">
        <w:rPr>
          <w:rFonts w:ascii="Times New Roman" w:eastAsia="Times New Roman" w:hAnsi="Times New Roman" w:cs="Times New Roman"/>
          <w:sz w:val="24"/>
          <w:lang w:eastAsia="ko-KR"/>
        </w:rPr>
        <w:t>using</w:t>
      </w:r>
      <w:r w:rsidR="009F308C" w:rsidRPr="003E06C4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3E06C4">
        <w:rPr>
          <w:rFonts w:ascii="Times New Roman" w:eastAsia="Times New Roman" w:hAnsi="Times New Roman" w:cs="Times New Roman"/>
          <w:sz w:val="24"/>
          <w:lang w:eastAsia="ko-KR"/>
        </w:rPr>
        <w:t>HTML,</w:t>
      </w:r>
      <w:r w:rsidR="009F308C" w:rsidRPr="003E06C4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3E06C4">
        <w:rPr>
          <w:rFonts w:ascii="Times New Roman" w:eastAsia="Times New Roman" w:hAnsi="Times New Roman" w:cs="Times New Roman"/>
          <w:sz w:val="24"/>
          <w:lang w:eastAsia="ko-KR"/>
        </w:rPr>
        <w:t>XHTML,</w:t>
      </w:r>
      <w:r w:rsidR="009F308C" w:rsidRPr="003E06C4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3E06C4">
        <w:rPr>
          <w:rFonts w:ascii="Times New Roman" w:eastAsia="Times New Roman" w:hAnsi="Times New Roman" w:cs="Times New Roman"/>
          <w:sz w:val="24"/>
          <w:lang w:eastAsia="ko-KR"/>
        </w:rPr>
        <w:t>CSS</w:t>
      </w:r>
      <w:r w:rsidR="003E06C4" w:rsidRPr="003E06C4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3E06C4">
        <w:rPr>
          <w:rFonts w:ascii="Times New Roman" w:eastAsia="Times New Roman" w:hAnsi="Times New Roman" w:cs="Times New Roman"/>
          <w:sz w:val="24"/>
          <w:lang w:eastAsia="ko-KR"/>
        </w:rPr>
        <w:t>and</w:t>
      </w:r>
      <w:r w:rsidR="009F308C" w:rsidRPr="003E06C4">
        <w:rPr>
          <w:rFonts w:ascii="Times New Roman" w:eastAsia="Times New Roman" w:hAnsi="Times New Roman" w:cs="Times New Roman"/>
          <w:sz w:val="24"/>
          <w:lang w:eastAsia="ko-KR"/>
        </w:rPr>
        <w:t xml:space="preserve"> </w:t>
      </w:r>
      <w:r w:rsidRPr="003E06C4">
        <w:rPr>
          <w:rFonts w:ascii="Times New Roman" w:eastAsia="Times New Roman" w:hAnsi="Times New Roman" w:cs="Times New Roman"/>
          <w:sz w:val="24"/>
          <w:lang w:eastAsia="ko-KR"/>
        </w:rPr>
        <w:t>JavaScript.</w:t>
      </w:r>
    </w:p>
    <w:p w14:paraId="582EC560" w14:textId="474FBEA6" w:rsidR="00CC5384" w:rsidRDefault="00000000">
      <w:pPr>
        <w:pStyle w:val="NoSpacing1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Managed</w:t>
      </w:r>
      <w:r w:rsidR="009F308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and</w:t>
      </w:r>
      <w:r w:rsidR="009F308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uploaded</w:t>
      </w:r>
      <w:r w:rsidR="009F308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weekly</w:t>
      </w:r>
      <w:r w:rsidR="009F308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blog</w:t>
      </w:r>
      <w:r w:rsidR="009F308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posts</w:t>
      </w:r>
      <w:r w:rsidR="009F308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for</w:t>
      </w:r>
      <w:r w:rsidR="009F308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community</w:t>
      </w:r>
      <w:r w:rsidR="009F308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outreach</w:t>
      </w:r>
      <w:r w:rsidR="009F308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and</w:t>
      </w:r>
      <w:r w:rsidR="009F308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social</w:t>
      </w:r>
      <w:r w:rsidR="009F308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relevancy.</w:t>
      </w:r>
      <w:r w:rsidR="009F308C">
        <w:rPr>
          <w:rFonts w:ascii="Times New Roman" w:hAnsi="Times New Roman"/>
          <w:b/>
          <w:sz w:val="24"/>
        </w:rPr>
        <w:t xml:space="preserve">        </w:t>
      </w:r>
      <w:r>
        <w:rPr>
          <w:rFonts w:ascii="Times New Roman" w:hAnsi="Times New Roman"/>
          <w:b/>
          <w:sz w:val="24"/>
        </w:rPr>
        <w:tab/>
      </w:r>
      <w:r w:rsidR="009F308C">
        <w:rPr>
          <w:rFonts w:ascii="Times New Roman" w:hAnsi="Times New Roman"/>
          <w:b/>
          <w:sz w:val="24"/>
        </w:rPr>
        <w:t xml:space="preserve">         </w:t>
      </w:r>
    </w:p>
    <w:bookmarkEnd w:id="0"/>
    <w:p w14:paraId="1556E53F" w14:textId="77777777" w:rsidR="00CC5384" w:rsidRDefault="00000000">
      <w:pPr>
        <w:pStyle w:val="Heading1"/>
        <w:spacing w:before="120"/>
        <w:jc w:val="both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Education</w:t>
      </w:r>
    </w:p>
    <w:p w14:paraId="41A54E8B" w14:textId="76A4B733" w:rsidR="00CC5384" w:rsidRDefault="007965B5">
      <w:pPr>
        <w:spacing w:before="0"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7965B5">
        <w:rPr>
          <w:rFonts w:ascii="Times New Roman" w:hAnsi="Times New Roman" w:cs="Times New Roman"/>
          <w:sz w:val="24"/>
        </w:rPr>
        <w:t>Kazahskij</w:t>
      </w:r>
      <w:proofErr w:type="spellEnd"/>
      <w:r w:rsidR="009F30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65B5">
        <w:rPr>
          <w:rFonts w:ascii="Times New Roman" w:hAnsi="Times New Roman" w:cs="Times New Roman"/>
          <w:sz w:val="24"/>
        </w:rPr>
        <w:t>Nacionalnij</w:t>
      </w:r>
      <w:proofErr w:type="spellEnd"/>
      <w:r w:rsidR="009F308C">
        <w:rPr>
          <w:rFonts w:ascii="Times New Roman" w:hAnsi="Times New Roman" w:cs="Times New Roman"/>
          <w:sz w:val="24"/>
        </w:rPr>
        <w:t xml:space="preserve"> </w:t>
      </w:r>
      <w:r w:rsidRPr="007965B5">
        <w:rPr>
          <w:rFonts w:ascii="Times New Roman" w:hAnsi="Times New Roman" w:cs="Times New Roman"/>
          <w:sz w:val="24"/>
        </w:rPr>
        <w:t>University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—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Bachelor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of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Computer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Science</w:t>
      </w:r>
    </w:p>
    <w:p w14:paraId="7DC30E39" w14:textId="49712913" w:rsidR="00CC5384" w:rsidRDefault="00000000">
      <w:pPr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Apr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20</w:t>
      </w:r>
      <w:r w:rsidR="007965B5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6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</w:t>
      </w:r>
      <w:r w:rsidR="009F308C">
        <w:rPr>
          <w:rFonts w:ascii="Times New Roman" w:hAnsi="Times New Roman" w:cs="Times New Roman"/>
          <w:sz w:val="24"/>
        </w:rPr>
        <w:t xml:space="preserve"> </w:t>
      </w:r>
      <w:r w:rsidR="007965B5">
        <w:rPr>
          <w:rFonts w:ascii="Times New Roman" w:hAnsi="Times New Roman" w:cs="Times New Roman"/>
          <w:sz w:val="24"/>
        </w:rPr>
        <w:t>Sep</w:t>
      </w:r>
      <w:r w:rsidR="009F30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20</w:t>
      </w:r>
      <w:r w:rsidR="007965B5">
        <w:rPr>
          <w:rFonts w:ascii="Times New Roman" w:hAnsi="Times New Roman" w:cs="Times New Roman"/>
          <w:sz w:val="24"/>
        </w:rPr>
        <w:t>10</w:t>
      </w:r>
    </w:p>
    <w:sectPr w:rsidR="00CC5384">
      <w:type w:val="continuous"/>
      <w:pgSz w:w="12240" w:h="15840"/>
      <w:pgMar w:top="43" w:right="1440" w:bottom="43" w:left="1440" w:header="706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773B64" w14:textId="77777777" w:rsidR="00946881" w:rsidRDefault="00946881">
      <w:pPr>
        <w:spacing w:line="240" w:lineRule="auto"/>
      </w:pPr>
      <w:r>
        <w:separator/>
      </w:r>
    </w:p>
  </w:endnote>
  <w:endnote w:type="continuationSeparator" w:id="0">
    <w:p w14:paraId="5304C628" w14:textId="77777777" w:rsidR="00946881" w:rsidRDefault="009468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 Schoolbook">
    <w:altName w:val="Segoe Print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altName w:val="SimSu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D672A" w14:textId="77777777" w:rsidR="00CC5384" w:rsidRDefault="00000000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976E6" w14:textId="77777777" w:rsidR="00946881" w:rsidRDefault="00946881">
      <w:pPr>
        <w:spacing w:before="0" w:after="0"/>
      </w:pPr>
      <w:r>
        <w:separator/>
      </w:r>
    </w:p>
  </w:footnote>
  <w:footnote w:type="continuationSeparator" w:id="0">
    <w:p w14:paraId="564C099F" w14:textId="77777777" w:rsidR="00946881" w:rsidRDefault="0094688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68A000A7"/>
    <w:multiLevelType w:val="multilevel"/>
    <w:tmpl w:val="68A000A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750115">
    <w:abstractNumId w:val="1"/>
  </w:num>
  <w:num w:numId="2" w16cid:durableId="874080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proofState w:spelling="clean" w:grammar="clean"/>
  <w:attachedTemplate r:id="rId1"/>
  <w:stylePaneFormatFilter w:val="1221" w:allStyles="1" w:customStyles="0" w:latentStyles="0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WU1ZmM2ODRhZjU0MTUzZjc4NDM4NmM4Mjc3MjIzMWQifQ=="/>
  </w:docVars>
  <w:rsids>
    <w:rsidRoot w:val="00F17FF8"/>
    <w:rsid w:val="00000933"/>
    <w:rsid w:val="00000AA4"/>
    <w:rsid w:val="0000117B"/>
    <w:rsid w:val="00005E8D"/>
    <w:rsid w:val="00005FED"/>
    <w:rsid w:val="0001032D"/>
    <w:rsid w:val="000106C4"/>
    <w:rsid w:val="00011981"/>
    <w:rsid w:val="000136C4"/>
    <w:rsid w:val="00016930"/>
    <w:rsid w:val="0001769F"/>
    <w:rsid w:val="0002055F"/>
    <w:rsid w:val="000218EE"/>
    <w:rsid w:val="00021982"/>
    <w:rsid w:val="00021AEF"/>
    <w:rsid w:val="00022FD7"/>
    <w:rsid w:val="000242D8"/>
    <w:rsid w:val="000256D1"/>
    <w:rsid w:val="00030F4C"/>
    <w:rsid w:val="00031679"/>
    <w:rsid w:val="00031857"/>
    <w:rsid w:val="000318E4"/>
    <w:rsid w:val="00032B66"/>
    <w:rsid w:val="00034292"/>
    <w:rsid w:val="00034DCC"/>
    <w:rsid w:val="00036E1E"/>
    <w:rsid w:val="000373A5"/>
    <w:rsid w:val="000379F0"/>
    <w:rsid w:val="00041255"/>
    <w:rsid w:val="00041A81"/>
    <w:rsid w:val="00041F93"/>
    <w:rsid w:val="00042800"/>
    <w:rsid w:val="00043230"/>
    <w:rsid w:val="00044F22"/>
    <w:rsid w:val="0004530A"/>
    <w:rsid w:val="00045619"/>
    <w:rsid w:val="00045BE4"/>
    <w:rsid w:val="00045E6F"/>
    <w:rsid w:val="00046BC0"/>
    <w:rsid w:val="0004714B"/>
    <w:rsid w:val="00047CBF"/>
    <w:rsid w:val="00050F9B"/>
    <w:rsid w:val="00053519"/>
    <w:rsid w:val="0005382C"/>
    <w:rsid w:val="00053E77"/>
    <w:rsid w:val="00055591"/>
    <w:rsid w:val="000560FC"/>
    <w:rsid w:val="00056B0D"/>
    <w:rsid w:val="0006085B"/>
    <w:rsid w:val="00060B7D"/>
    <w:rsid w:val="00061784"/>
    <w:rsid w:val="00063111"/>
    <w:rsid w:val="0006404A"/>
    <w:rsid w:val="000640C5"/>
    <w:rsid w:val="00064DF1"/>
    <w:rsid w:val="0006571B"/>
    <w:rsid w:val="0007018D"/>
    <w:rsid w:val="00070BDA"/>
    <w:rsid w:val="000714E4"/>
    <w:rsid w:val="00071B01"/>
    <w:rsid w:val="00071CFF"/>
    <w:rsid w:val="00072C24"/>
    <w:rsid w:val="000730FB"/>
    <w:rsid w:val="00073C10"/>
    <w:rsid w:val="0007542D"/>
    <w:rsid w:val="00075A95"/>
    <w:rsid w:val="00076391"/>
    <w:rsid w:val="000763FC"/>
    <w:rsid w:val="00076C1F"/>
    <w:rsid w:val="000808E6"/>
    <w:rsid w:val="000811E0"/>
    <w:rsid w:val="000813C9"/>
    <w:rsid w:val="00081C8D"/>
    <w:rsid w:val="00081CB7"/>
    <w:rsid w:val="00082093"/>
    <w:rsid w:val="000843F2"/>
    <w:rsid w:val="00084E52"/>
    <w:rsid w:val="00084EB6"/>
    <w:rsid w:val="0008557B"/>
    <w:rsid w:val="00086414"/>
    <w:rsid w:val="00086F4C"/>
    <w:rsid w:val="00087143"/>
    <w:rsid w:val="00087426"/>
    <w:rsid w:val="00087616"/>
    <w:rsid w:val="00087F58"/>
    <w:rsid w:val="00090DA6"/>
    <w:rsid w:val="000946FD"/>
    <w:rsid w:val="00095FAD"/>
    <w:rsid w:val="00096602"/>
    <w:rsid w:val="00097DF8"/>
    <w:rsid w:val="000A1AEE"/>
    <w:rsid w:val="000A2440"/>
    <w:rsid w:val="000A4B08"/>
    <w:rsid w:val="000A68A7"/>
    <w:rsid w:val="000A6AF7"/>
    <w:rsid w:val="000A7361"/>
    <w:rsid w:val="000B011B"/>
    <w:rsid w:val="000B0E40"/>
    <w:rsid w:val="000B126F"/>
    <w:rsid w:val="000B30FB"/>
    <w:rsid w:val="000B39E6"/>
    <w:rsid w:val="000B40C8"/>
    <w:rsid w:val="000B4CDD"/>
    <w:rsid w:val="000B4E5F"/>
    <w:rsid w:val="000B588E"/>
    <w:rsid w:val="000B59D6"/>
    <w:rsid w:val="000B5F2A"/>
    <w:rsid w:val="000B6EE9"/>
    <w:rsid w:val="000B6FA8"/>
    <w:rsid w:val="000B7085"/>
    <w:rsid w:val="000B7669"/>
    <w:rsid w:val="000C0ADB"/>
    <w:rsid w:val="000C3A9C"/>
    <w:rsid w:val="000C3AE3"/>
    <w:rsid w:val="000C443D"/>
    <w:rsid w:val="000C4632"/>
    <w:rsid w:val="000C4A6E"/>
    <w:rsid w:val="000C5953"/>
    <w:rsid w:val="000C6229"/>
    <w:rsid w:val="000C764D"/>
    <w:rsid w:val="000D0B18"/>
    <w:rsid w:val="000D0C7B"/>
    <w:rsid w:val="000D10A5"/>
    <w:rsid w:val="000D16E1"/>
    <w:rsid w:val="000D31AF"/>
    <w:rsid w:val="000D4553"/>
    <w:rsid w:val="000D4B80"/>
    <w:rsid w:val="000D576D"/>
    <w:rsid w:val="000D63EC"/>
    <w:rsid w:val="000E0967"/>
    <w:rsid w:val="000E177E"/>
    <w:rsid w:val="000E1E6B"/>
    <w:rsid w:val="000E2702"/>
    <w:rsid w:val="000E2A30"/>
    <w:rsid w:val="000E32EC"/>
    <w:rsid w:val="000E419C"/>
    <w:rsid w:val="000E5CF2"/>
    <w:rsid w:val="000E67D9"/>
    <w:rsid w:val="000E716E"/>
    <w:rsid w:val="000E7586"/>
    <w:rsid w:val="000E7671"/>
    <w:rsid w:val="000F0B2E"/>
    <w:rsid w:val="000F1ED3"/>
    <w:rsid w:val="000F2005"/>
    <w:rsid w:val="000F3BB3"/>
    <w:rsid w:val="000F3C00"/>
    <w:rsid w:val="000F4700"/>
    <w:rsid w:val="000F53EA"/>
    <w:rsid w:val="000F6B35"/>
    <w:rsid w:val="000F6DB8"/>
    <w:rsid w:val="001026BC"/>
    <w:rsid w:val="00102C8B"/>
    <w:rsid w:val="00103292"/>
    <w:rsid w:val="001039BE"/>
    <w:rsid w:val="00103ADE"/>
    <w:rsid w:val="00103FD2"/>
    <w:rsid w:val="00104B07"/>
    <w:rsid w:val="00106447"/>
    <w:rsid w:val="00110E34"/>
    <w:rsid w:val="0011128A"/>
    <w:rsid w:val="00112E4C"/>
    <w:rsid w:val="001130F6"/>
    <w:rsid w:val="00113A2C"/>
    <w:rsid w:val="00113FD4"/>
    <w:rsid w:val="00114022"/>
    <w:rsid w:val="00114A82"/>
    <w:rsid w:val="00115043"/>
    <w:rsid w:val="0011733D"/>
    <w:rsid w:val="00117F67"/>
    <w:rsid w:val="00120F59"/>
    <w:rsid w:val="00121355"/>
    <w:rsid w:val="001232C8"/>
    <w:rsid w:val="001233B0"/>
    <w:rsid w:val="00123C6D"/>
    <w:rsid w:val="00123E46"/>
    <w:rsid w:val="0012400D"/>
    <w:rsid w:val="00124122"/>
    <w:rsid w:val="00124977"/>
    <w:rsid w:val="00124C28"/>
    <w:rsid w:val="00124F20"/>
    <w:rsid w:val="00124F62"/>
    <w:rsid w:val="00125039"/>
    <w:rsid w:val="001260E2"/>
    <w:rsid w:val="0012694F"/>
    <w:rsid w:val="00127D88"/>
    <w:rsid w:val="00133798"/>
    <w:rsid w:val="00133F33"/>
    <w:rsid w:val="00134ACC"/>
    <w:rsid w:val="001352A1"/>
    <w:rsid w:val="00135361"/>
    <w:rsid w:val="0013576F"/>
    <w:rsid w:val="0013676E"/>
    <w:rsid w:val="001368FF"/>
    <w:rsid w:val="001369F2"/>
    <w:rsid w:val="00137F1C"/>
    <w:rsid w:val="00137F2F"/>
    <w:rsid w:val="00142E90"/>
    <w:rsid w:val="00143FE5"/>
    <w:rsid w:val="00145906"/>
    <w:rsid w:val="00146059"/>
    <w:rsid w:val="00146F71"/>
    <w:rsid w:val="001505CA"/>
    <w:rsid w:val="00150BD7"/>
    <w:rsid w:val="0015178D"/>
    <w:rsid w:val="001518CD"/>
    <w:rsid w:val="00151EBE"/>
    <w:rsid w:val="001527D7"/>
    <w:rsid w:val="001529F6"/>
    <w:rsid w:val="00152D0E"/>
    <w:rsid w:val="00152F83"/>
    <w:rsid w:val="00153445"/>
    <w:rsid w:val="00153736"/>
    <w:rsid w:val="00154770"/>
    <w:rsid w:val="00154913"/>
    <w:rsid w:val="00154BF4"/>
    <w:rsid w:val="00155124"/>
    <w:rsid w:val="001566E9"/>
    <w:rsid w:val="00156C9A"/>
    <w:rsid w:val="00157041"/>
    <w:rsid w:val="00160BA3"/>
    <w:rsid w:val="001622E8"/>
    <w:rsid w:val="00162EC0"/>
    <w:rsid w:val="001632C8"/>
    <w:rsid w:val="00163354"/>
    <w:rsid w:val="00164848"/>
    <w:rsid w:val="001660FE"/>
    <w:rsid w:val="00166C1A"/>
    <w:rsid w:val="00166E62"/>
    <w:rsid w:val="00167298"/>
    <w:rsid w:val="00167698"/>
    <w:rsid w:val="00167BB3"/>
    <w:rsid w:val="00167FD2"/>
    <w:rsid w:val="00170A81"/>
    <w:rsid w:val="0017178A"/>
    <w:rsid w:val="001720AD"/>
    <w:rsid w:val="00172DC9"/>
    <w:rsid w:val="00173464"/>
    <w:rsid w:val="00173579"/>
    <w:rsid w:val="0017389F"/>
    <w:rsid w:val="00174057"/>
    <w:rsid w:val="0017431A"/>
    <w:rsid w:val="00174A6E"/>
    <w:rsid w:val="00174A90"/>
    <w:rsid w:val="001757E5"/>
    <w:rsid w:val="00175D06"/>
    <w:rsid w:val="00175D58"/>
    <w:rsid w:val="00176275"/>
    <w:rsid w:val="00176678"/>
    <w:rsid w:val="00176970"/>
    <w:rsid w:val="00177111"/>
    <w:rsid w:val="0018187B"/>
    <w:rsid w:val="001833F3"/>
    <w:rsid w:val="00183F01"/>
    <w:rsid w:val="001846B2"/>
    <w:rsid w:val="00184894"/>
    <w:rsid w:val="00184A89"/>
    <w:rsid w:val="001870C8"/>
    <w:rsid w:val="001874F9"/>
    <w:rsid w:val="00192F00"/>
    <w:rsid w:val="00194213"/>
    <w:rsid w:val="00194D4C"/>
    <w:rsid w:val="00195D73"/>
    <w:rsid w:val="0019663C"/>
    <w:rsid w:val="001A017A"/>
    <w:rsid w:val="001A036D"/>
    <w:rsid w:val="001A0A4B"/>
    <w:rsid w:val="001A0E1B"/>
    <w:rsid w:val="001A1760"/>
    <w:rsid w:val="001A1BC6"/>
    <w:rsid w:val="001A3DDF"/>
    <w:rsid w:val="001A3ECC"/>
    <w:rsid w:val="001A46C3"/>
    <w:rsid w:val="001A4A61"/>
    <w:rsid w:val="001A6AC4"/>
    <w:rsid w:val="001B0E9F"/>
    <w:rsid w:val="001B1A5C"/>
    <w:rsid w:val="001B1D68"/>
    <w:rsid w:val="001B2420"/>
    <w:rsid w:val="001B26F5"/>
    <w:rsid w:val="001B3675"/>
    <w:rsid w:val="001B47AA"/>
    <w:rsid w:val="001B4863"/>
    <w:rsid w:val="001C0A22"/>
    <w:rsid w:val="001C193E"/>
    <w:rsid w:val="001C1D03"/>
    <w:rsid w:val="001C2E93"/>
    <w:rsid w:val="001C342E"/>
    <w:rsid w:val="001C3736"/>
    <w:rsid w:val="001C45E6"/>
    <w:rsid w:val="001C480D"/>
    <w:rsid w:val="001C4EC5"/>
    <w:rsid w:val="001C5822"/>
    <w:rsid w:val="001C685A"/>
    <w:rsid w:val="001C7630"/>
    <w:rsid w:val="001C7764"/>
    <w:rsid w:val="001D0CCA"/>
    <w:rsid w:val="001D1617"/>
    <w:rsid w:val="001D1E8B"/>
    <w:rsid w:val="001D2FDB"/>
    <w:rsid w:val="001D349C"/>
    <w:rsid w:val="001D53B0"/>
    <w:rsid w:val="001D62B7"/>
    <w:rsid w:val="001D6382"/>
    <w:rsid w:val="001D7987"/>
    <w:rsid w:val="001E125A"/>
    <w:rsid w:val="001E20E9"/>
    <w:rsid w:val="001E318C"/>
    <w:rsid w:val="001E3C81"/>
    <w:rsid w:val="001E3DA1"/>
    <w:rsid w:val="001E409F"/>
    <w:rsid w:val="001E456D"/>
    <w:rsid w:val="001E4E00"/>
    <w:rsid w:val="001E597D"/>
    <w:rsid w:val="001E5F56"/>
    <w:rsid w:val="001E6416"/>
    <w:rsid w:val="001E6F85"/>
    <w:rsid w:val="001E7C35"/>
    <w:rsid w:val="001F0577"/>
    <w:rsid w:val="001F0616"/>
    <w:rsid w:val="001F0D70"/>
    <w:rsid w:val="001F14C5"/>
    <w:rsid w:val="001F26D7"/>
    <w:rsid w:val="001F364C"/>
    <w:rsid w:val="001F41E7"/>
    <w:rsid w:val="001F52C6"/>
    <w:rsid w:val="001F6264"/>
    <w:rsid w:val="001F6676"/>
    <w:rsid w:val="001F74FE"/>
    <w:rsid w:val="00200B70"/>
    <w:rsid w:val="002014FF"/>
    <w:rsid w:val="00202D56"/>
    <w:rsid w:val="00203C8F"/>
    <w:rsid w:val="00205335"/>
    <w:rsid w:val="00206C31"/>
    <w:rsid w:val="00210E8D"/>
    <w:rsid w:val="002117BB"/>
    <w:rsid w:val="00212842"/>
    <w:rsid w:val="00215FBA"/>
    <w:rsid w:val="00217D2B"/>
    <w:rsid w:val="00220116"/>
    <w:rsid w:val="00221436"/>
    <w:rsid w:val="0022197D"/>
    <w:rsid w:val="00222E6A"/>
    <w:rsid w:val="00223AA6"/>
    <w:rsid w:val="00223C94"/>
    <w:rsid w:val="00223CA8"/>
    <w:rsid w:val="00225822"/>
    <w:rsid w:val="00225921"/>
    <w:rsid w:val="00225CA2"/>
    <w:rsid w:val="00226EF4"/>
    <w:rsid w:val="00232077"/>
    <w:rsid w:val="002325EF"/>
    <w:rsid w:val="00232962"/>
    <w:rsid w:val="00232CEB"/>
    <w:rsid w:val="00232F9D"/>
    <w:rsid w:val="00233E91"/>
    <w:rsid w:val="00234E37"/>
    <w:rsid w:val="00236439"/>
    <w:rsid w:val="00236E60"/>
    <w:rsid w:val="00237CC7"/>
    <w:rsid w:val="00240DED"/>
    <w:rsid w:val="00240FD5"/>
    <w:rsid w:val="002436A6"/>
    <w:rsid w:val="00243994"/>
    <w:rsid w:val="00243A0A"/>
    <w:rsid w:val="002444DC"/>
    <w:rsid w:val="00244CC3"/>
    <w:rsid w:val="00245B94"/>
    <w:rsid w:val="00250E46"/>
    <w:rsid w:val="00253FA0"/>
    <w:rsid w:val="00255A63"/>
    <w:rsid w:val="00260A00"/>
    <w:rsid w:val="00260DE9"/>
    <w:rsid w:val="00262BDF"/>
    <w:rsid w:val="00263327"/>
    <w:rsid w:val="0026362B"/>
    <w:rsid w:val="00264778"/>
    <w:rsid w:val="002647FE"/>
    <w:rsid w:val="00265B62"/>
    <w:rsid w:val="002660B3"/>
    <w:rsid w:val="0026630B"/>
    <w:rsid w:val="00270397"/>
    <w:rsid w:val="0027502B"/>
    <w:rsid w:val="00276E61"/>
    <w:rsid w:val="002771DD"/>
    <w:rsid w:val="0028064C"/>
    <w:rsid w:val="00280FA7"/>
    <w:rsid w:val="002811C6"/>
    <w:rsid w:val="0028182B"/>
    <w:rsid w:val="00281D8C"/>
    <w:rsid w:val="0028224C"/>
    <w:rsid w:val="00282F05"/>
    <w:rsid w:val="002834BC"/>
    <w:rsid w:val="00283996"/>
    <w:rsid w:val="00284870"/>
    <w:rsid w:val="00284AF0"/>
    <w:rsid w:val="00285A7D"/>
    <w:rsid w:val="0028612E"/>
    <w:rsid w:val="002879DD"/>
    <w:rsid w:val="00290191"/>
    <w:rsid w:val="00290C69"/>
    <w:rsid w:val="00291863"/>
    <w:rsid w:val="0029531E"/>
    <w:rsid w:val="00296041"/>
    <w:rsid w:val="00297434"/>
    <w:rsid w:val="002977F8"/>
    <w:rsid w:val="00297A59"/>
    <w:rsid w:val="002A1589"/>
    <w:rsid w:val="002A1828"/>
    <w:rsid w:val="002A1913"/>
    <w:rsid w:val="002A195A"/>
    <w:rsid w:val="002A384E"/>
    <w:rsid w:val="002A4EF0"/>
    <w:rsid w:val="002A56C0"/>
    <w:rsid w:val="002A5DE8"/>
    <w:rsid w:val="002A61B0"/>
    <w:rsid w:val="002A6434"/>
    <w:rsid w:val="002A65DE"/>
    <w:rsid w:val="002A751D"/>
    <w:rsid w:val="002A7AB4"/>
    <w:rsid w:val="002B060D"/>
    <w:rsid w:val="002B1852"/>
    <w:rsid w:val="002B1CFB"/>
    <w:rsid w:val="002B2D28"/>
    <w:rsid w:val="002B38FF"/>
    <w:rsid w:val="002B4D6D"/>
    <w:rsid w:val="002B4F38"/>
    <w:rsid w:val="002B5E10"/>
    <w:rsid w:val="002B6BB7"/>
    <w:rsid w:val="002B7128"/>
    <w:rsid w:val="002C0141"/>
    <w:rsid w:val="002C0802"/>
    <w:rsid w:val="002C0983"/>
    <w:rsid w:val="002C16DE"/>
    <w:rsid w:val="002C2632"/>
    <w:rsid w:val="002C39C9"/>
    <w:rsid w:val="002C4665"/>
    <w:rsid w:val="002C49C1"/>
    <w:rsid w:val="002C6782"/>
    <w:rsid w:val="002C69F0"/>
    <w:rsid w:val="002C72F1"/>
    <w:rsid w:val="002D0268"/>
    <w:rsid w:val="002D0698"/>
    <w:rsid w:val="002D0BB9"/>
    <w:rsid w:val="002D1505"/>
    <w:rsid w:val="002D16F9"/>
    <w:rsid w:val="002D183D"/>
    <w:rsid w:val="002D2853"/>
    <w:rsid w:val="002D30CF"/>
    <w:rsid w:val="002D3237"/>
    <w:rsid w:val="002D3EFC"/>
    <w:rsid w:val="002D3EFE"/>
    <w:rsid w:val="002D49D1"/>
    <w:rsid w:val="002D62EF"/>
    <w:rsid w:val="002D6431"/>
    <w:rsid w:val="002D651E"/>
    <w:rsid w:val="002D7BBA"/>
    <w:rsid w:val="002E0B40"/>
    <w:rsid w:val="002E1A2D"/>
    <w:rsid w:val="002E24BD"/>
    <w:rsid w:val="002E3C20"/>
    <w:rsid w:val="002E40AF"/>
    <w:rsid w:val="002E4162"/>
    <w:rsid w:val="002E54E3"/>
    <w:rsid w:val="002E5D7F"/>
    <w:rsid w:val="002E691E"/>
    <w:rsid w:val="002F08EC"/>
    <w:rsid w:val="002F1E06"/>
    <w:rsid w:val="002F2323"/>
    <w:rsid w:val="002F46A4"/>
    <w:rsid w:val="002F5A02"/>
    <w:rsid w:val="002F62E4"/>
    <w:rsid w:val="00300BCA"/>
    <w:rsid w:val="00300CDC"/>
    <w:rsid w:val="00300E70"/>
    <w:rsid w:val="00300F8A"/>
    <w:rsid w:val="00300FCF"/>
    <w:rsid w:val="0030167A"/>
    <w:rsid w:val="003016FC"/>
    <w:rsid w:val="00301D85"/>
    <w:rsid w:val="00302267"/>
    <w:rsid w:val="00302F00"/>
    <w:rsid w:val="0030328E"/>
    <w:rsid w:val="00304038"/>
    <w:rsid w:val="0030580D"/>
    <w:rsid w:val="00307031"/>
    <w:rsid w:val="00307AE0"/>
    <w:rsid w:val="00312180"/>
    <w:rsid w:val="00313407"/>
    <w:rsid w:val="00314AB7"/>
    <w:rsid w:val="0031581D"/>
    <w:rsid w:val="00315F55"/>
    <w:rsid w:val="003170C7"/>
    <w:rsid w:val="0032062A"/>
    <w:rsid w:val="00321630"/>
    <w:rsid w:val="003227B4"/>
    <w:rsid w:val="003244CC"/>
    <w:rsid w:val="00324E48"/>
    <w:rsid w:val="0032575F"/>
    <w:rsid w:val="00326665"/>
    <w:rsid w:val="003276D2"/>
    <w:rsid w:val="00327B13"/>
    <w:rsid w:val="00327D62"/>
    <w:rsid w:val="003301CA"/>
    <w:rsid w:val="00330DFD"/>
    <w:rsid w:val="00334B78"/>
    <w:rsid w:val="003366F7"/>
    <w:rsid w:val="00336713"/>
    <w:rsid w:val="00337727"/>
    <w:rsid w:val="00337B8D"/>
    <w:rsid w:val="0034010A"/>
    <w:rsid w:val="003408E5"/>
    <w:rsid w:val="00340E1D"/>
    <w:rsid w:val="003428EC"/>
    <w:rsid w:val="0034529C"/>
    <w:rsid w:val="00345895"/>
    <w:rsid w:val="00346B85"/>
    <w:rsid w:val="00347BE7"/>
    <w:rsid w:val="00350D53"/>
    <w:rsid w:val="003511A4"/>
    <w:rsid w:val="003513B9"/>
    <w:rsid w:val="00354420"/>
    <w:rsid w:val="0035479E"/>
    <w:rsid w:val="00354983"/>
    <w:rsid w:val="0035609C"/>
    <w:rsid w:val="0035628F"/>
    <w:rsid w:val="00357C17"/>
    <w:rsid w:val="00360EB7"/>
    <w:rsid w:val="003627B0"/>
    <w:rsid w:val="00362FE5"/>
    <w:rsid w:val="003631AB"/>
    <w:rsid w:val="0036420B"/>
    <w:rsid w:val="00365B86"/>
    <w:rsid w:val="00366263"/>
    <w:rsid w:val="003662BF"/>
    <w:rsid w:val="00370198"/>
    <w:rsid w:val="00370DD4"/>
    <w:rsid w:val="00372778"/>
    <w:rsid w:val="0037384C"/>
    <w:rsid w:val="00375068"/>
    <w:rsid w:val="00375C0A"/>
    <w:rsid w:val="003763DE"/>
    <w:rsid w:val="0037666D"/>
    <w:rsid w:val="003772CD"/>
    <w:rsid w:val="00377F17"/>
    <w:rsid w:val="00382368"/>
    <w:rsid w:val="003830FB"/>
    <w:rsid w:val="00383903"/>
    <w:rsid w:val="0038539F"/>
    <w:rsid w:val="003866FD"/>
    <w:rsid w:val="00386974"/>
    <w:rsid w:val="00386ED2"/>
    <w:rsid w:val="00390246"/>
    <w:rsid w:val="00390408"/>
    <w:rsid w:val="00390C48"/>
    <w:rsid w:val="003910C5"/>
    <w:rsid w:val="00392709"/>
    <w:rsid w:val="003928DC"/>
    <w:rsid w:val="003952CF"/>
    <w:rsid w:val="00396594"/>
    <w:rsid w:val="003976CF"/>
    <w:rsid w:val="003A0741"/>
    <w:rsid w:val="003A39B6"/>
    <w:rsid w:val="003A3D0C"/>
    <w:rsid w:val="003A4B04"/>
    <w:rsid w:val="003A4E5F"/>
    <w:rsid w:val="003A5259"/>
    <w:rsid w:val="003A57C9"/>
    <w:rsid w:val="003A5ACC"/>
    <w:rsid w:val="003A6A2A"/>
    <w:rsid w:val="003B07FB"/>
    <w:rsid w:val="003B14F2"/>
    <w:rsid w:val="003B1DCF"/>
    <w:rsid w:val="003B3CE6"/>
    <w:rsid w:val="003B4002"/>
    <w:rsid w:val="003B4FF0"/>
    <w:rsid w:val="003B6258"/>
    <w:rsid w:val="003B6740"/>
    <w:rsid w:val="003C18B2"/>
    <w:rsid w:val="003C56CD"/>
    <w:rsid w:val="003C58BA"/>
    <w:rsid w:val="003C5F38"/>
    <w:rsid w:val="003C66F4"/>
    <w:rsid w:val="003D15EF"/>
    <w:rsid w:val="003D1CD0"/>
    <w:rsid w:val="003D2367"/>
    <w:rsid w:val="003D2A9B"/>
    <w:rsid w:val="003D2F7F"/>
    <w:rsid w:val="003D4678"/>
    <w:rsid w:val="003D4ABC"/>
    <w:rsid w:val="003D4EDC"/>
    <w:rsid w:val="003D6083"/>
    <w:rsid w:val="003E011C"/>
    <w:rsid w:val="003E06C4"/>
    <w:rsid w:val="003E0CC0"/>
    <w:rsid w:val="003E11F0"/>
    <w:rsid w:val="003E19DE"/>
    <w:rsid w:val="003E1DFD"/>
    <w:rsid w:val="003E21BE"/>
    <w:rsid w:val="003E35DA"/>
    <w:rsid w:val="003E3CF9"/>
    <w:rsid w:val="003E3FD4"/>
    <w:rsid w:val="003E5CFC"/>
    <w:rsid w:val="003E69E3"/>
    <w:rsid w:val="003E6BF3"/>
    <w:rsid w:val="003F06E5"/>
    <w:rsid w:val="003F0F15"/>
    <w:rsid w:val="003F1940"/>
    <w:rsid w:val="003F24CF"/>
    <w:rsid w:val="003F481F"/>
    <w:rsid w:val="003F65C4"/>
    <w:rsid w:val="003F6D2A"/>
    <w:rsid w:val="003F6EB6"/>
    <w:rsid w:val="004014F1"/>
    <w:rsid w:val="00402E8A"/>
    <w:rsid w:val="00402F6C"/>
    <w:rsid w:val="00403515"/>
    <w:rsid w:val="0040367A"/>
    <w:rsid w:val="00403717"/>
    <w:rsid w:val="00404D75"/>
    <w:rsid w:val="00405FAA"/>
    <w:rsid w:val="004065AD"/>
    <w:rsid w:val="00406915"/>
    <w:rsid w:val="00407A64"/>
    <w:rsid w:val="00407F1B"/>
    <w:rsid w:val="0041113D"/>
    <w:rsid w:val="00411C74"/>
    <w:rsid w:val="00411CD7"/>
    <w:rsid w:val="00413578"/>
    <w:rsid w:val="00413B62"/>
    <w:rsid w:val="0041401B"/>
    <w:rsid w:val="0041471E"/>
    <w:rsid w:val="00415219"/>
    <w:rsid w:val="00416A95"/>
    <w:rsid w:val="00416DE1"/>
    <w:rsid w:val="00421F1B"/>
    <w:rsid w:val="00422F0F"/>
    <w:rsid w:val="00423368"/>
    <w:rsid w:val="00423397"/>
    <w:rsid w:val="00425992"/>
    <w:rsid w:val="0042675F"/>
    <w:rsid w:val="00427D4A"/>
    <w:rsid w:val="004302C8"/>
    <w:rsid w:val="00431341"/>
    <w:rsid w:val="00433411"/>
    <w:rsid w:val="00434964"/>
    <w:rsid w:val="004360BF"/>
    <w:rsid w:val="0043632A"/>
    <w:rsid w:val="00436F52"/>
    <w:rsid w:val="004378F4"/>
    <w:rsid w:val="004403FC"/>
    <w:rsid w:val="00440A52"/>
    <w:rsid w:val="0044194F"/>
    <w:rsid w:val="00441A4F"/>
    <w:rsid w:val="00441E6B"/>
    <w:rsid w:val="0044205F"/>
    <w:rsid w:val="004423C2"/>
    <w:rsid w:val="004426B7"/>
    <w:rsid w:val="004439B6"/>
    <w:rsid w:val="004448C4"/>
    <w:rsid w:val="00445D71"/>
    <w:rsid w:val="00445FC7"/>
    <w:rsid w:val="00450296"/>
    <w:rsid w:val="0045118B"/>
    <w:rsid w:val="004512F4"/>
    <w:rsid w:val="004515E8"/>
    <w:rsid w:val="00456BD5"/>
    <w:rsid w:val="00456CF8"/>
    <w:rsid w:val="00456F0C"/>
    <w:rsid w:val="0045766F"/>
    <w:rsid w:val="00457822"/>
    <w:rsid w:val="00457A05"/>
    <w:rsid w:val="00457F94"/>
    <w:rsid w:val="00460CEA"/>
    <w:rsid w:val="004616FD"/>
    <w:rsid w:val="0046253F"/>
    <w:rsid w:val="00462B96"/>
    <w:rsid w:val="00462DCD"/>
    <w:rsid w:val="00463258"/>
    <w:rsid w:val="00467BC4"/>
    <w:rsid w:val="00470A4F"/>
    <w:rsid w:val="00470CB5"/>
    <w:rsid w:val="0047112A"/>
    <w:rsid w:val="00471FCD"/>
    <w:rsid w:val="00472480"/>
    <w:rsid w:val="004728E8"/>
    <w:rsid w:val="00474F4C"/>
    <w:rsid w:val="00475064"/>
    <w:rsid w:val="00476149"/>
    <w:rsid w:val="00477013"/>
    <w:rsid w:val="00480923"/>
    <w:rsid w:val="00482024"/>
    <w:rsid w:val="00482F88"/>
    <w:rsid w:val="0048309B"/>
    <w:rsid w:val="00485647"/>
    <w:rsid w:val="0048669C"/>
    <w:rsid w:val="00490141"/>
    <w:rsid w:val="00490F91"/>
    <w:rsid w:val="004916FA"/>
    <w:rsid w:val="004918A6"/>
    <w:rsid w:val="004918B5"/>
    <w:rsid w:val="00491B6F"/>
    <w:rsid w:val="00492238"/>
    <w:rsid w:val="004938E0"/>
    <w:rsid w:val="00496640"/>
    <w:rsid w:val="004967F6"/>
    <w:rsid w:val="004967F9"/>
    <w:rsid w:val="004976AF"/>
    <w:rsid w:val="004A238C"/>
    <w:rsid w:val="004A374F"/>
    <w:rsid w:val="004A3E0A"/>
    <w:rsid w:val="004A4422"/>
    <w:rsid w:val="004A4D9E"/>
    <w:rsid w:val="004A58D2"/>
    <w:rsid w:val="004A6314"/>
    <w:rsid w:val="004B0930"/>
    <w:rsid w:val="004B1E15"/>
    <w:rsid w:val="004B2BC9"/>
    <w:rsid w:val="004B2F35"/>
    <w:rsid w:val="004B3663"/>
    <w:rsid w:val="004B45BF"/>
    <w:rsid w:val="004B6355"/>
    <w:rsid w:val="004B70BF"/>
    <w:rsid w:val="004B782F"/>
    <w:rsid w:val="004B7994"/>
    <w:rsid w:val="004C16A8"/>
    <w:rsid w:val="004C1BA5"/>
    <w:rsid w:val="004C261D"/>
    <w:rsid w:val="004C2C99"/>
    <w:rsid w:val="004C2E84"/>
    <w:rsid w:val="004C3041"/>
    <w:rsid w:val="004C51DE"/>
    <w:rsid w:val="004C53A9"/>
    <w:rsid w:val="004C7390"/>
    <w:rsid w:val="004C7F6E"/>
    <w:rsid w:val="004D17A5"/>
    <w:rsid w:val="004D27F9"/>
    <w:rsid w:val="004D2A84"/>
    <w:rsid w:val="004D5153"/>
    <w:rsid w:val="004D74E3"/>
    <w:rsid w:val="004E0C8D"/>
    <w:rsid w:val="004E1521"/>
    <w:rsid w:val="004E1E49"/>
    <w:rsid w:val="004E4006"/>
    <w:rsid w:val="004E5073"/>
    <w:rsid w:val="004E7E33"/>
    <w:rsid w:val="004F05D8"/>
    <w:rsid w:val="004F0CB3"/>
    <w:rsid w:val="004F1BEB"/>
    <w:rsid w:val="004F2CFF"/>
    <w:rsid w:val="004F2F18"/>
    <w:rsid w:val="004F3710"/>
    <w:rsid w:val="004F3901"/>
    <w:rsid w:val="004F3BB3"/>
    <w:rsid w:val="004F3C38"/>
    <w:rsid w:val="004F3C74"/>
    <w:rsid w:val="004F7572"/>
    <w:rsid w:val="00500D2D"/>
    <w:rsid w:val="00504AC9"/>
    <w:rsid w:val="00504F3F"/>
    <w:rsid w:val="00506109"/>
    <w:rsid w:val="00507B0C"/>
    <w:rsid w:val="00507E48"/>
    <w:rsid w:val="00510619"/>
    <w:rsid w:val="00510F45"/>
    <w:rsid w:val="00511394"/>
    <w:rsid w:val="00511EEE"/>
    <w:rsid w:val="0051253C"/>
    <w:rsid w:val="00512951"/>
    <w:rsid w:val="00513E04"/>
    <w:rsid w:val="00515780"/>
    <w:rsid w:val="00515795"/>
    <w:rsid w:val="00515EAC"/>
    <w:rsid w:val="00517C5A"/>
    <w:rsid w:val="005203CF"/>
    <w:rsid w:val="005206E6"/>
    <w:rsid w:val="0052197B"/>
    <w:rsid w:val="00521BB4"/>
    <w:rsid w:val="00521CFA"/>
    <w:rsid w:val="005229A7"/>
    <w:rsid w:val="00523FEC"/>
    <w:rsid w:val="00524954"/>
    <w:rsid w:val="00525160"/>
    <w:rsid w:val="005259D0"/>
    <w:rsid w:val="00526551"/>
    <w:rsid w:val="005271CE"/>
    <w:rsid w:val="00531349"/>
    <w:rsid w:val="00532960"/>
    <w:rsid w:val="00534176"/>
    <w:rsid w:val="00534B77"/>
    <w:rsid w:val="0053523F"/>
    <w:rsid w:val="00536761"/>
    <w:rsid w:val="00536BC8"/>
    <w:rsid w:val="005378E9"/>
    <w:rsid w:val="00537D65"/>
    <w:rsid w:val="005406FF"/>
    <w:rsid w:val="00543E57"/>
    <w:rsid w:val="00546237"/>
    <w:rsid w:val="00546A3B"/>
    <w:rsid w:val="00546D64"/>
    <w:rsid w:val="00547599"/>
    <w:rsid w:val="00552436"/>
    <w:rsid w:val="005535D6"/>
    <w:rsid w:val="005549E7"/>
    <w:rsid w:val="00556476"/>
    <w:rsid w:val="005576A7"/>
    <w:rsid w:val="00557B53"/>
    <w:rsid w:val="005601B0"/>
    <w:rsid w:val="00560F0A"/>
    <w:rsid w:val="005619EF"/>
    <w:rsid w:val="00561BAA"/>
    <w:rsid w:val="00562390"/>
    <w:rsid w:val="0056296A"/>
    <w:rsid w:val="005633C6"/>
    <w:rsid w:val="005646C4"/>
    <w:rsid w:val="0056598E"/>
    <w:rsid w:val="00567E67"/>
    <w:rsid w:val="0057023B"/>
    <w:rsid w:val="00571D28"/>
    <w:rsid w:val="00572C85"/>
    <w:rsid w:val="00572D43"/>
    <w:rsid w:val="00577C16"/>
    <w:rsid w:val="0058043E"/>
    <w:rsid w:val="005808C1"/>
    <w:rsid w:val="00580A7C"/>
    <w:rsid w:val="00581EA9"/>
    <w:rsid w:val="00582787"/>
    <w:rsid w:val="00582A80"/>
    <w:rsid w:val="00582B44"/>
    <w:rsid w:val="00582FD4"/>
    <w:rsid w:val="0058304B"/>
    <w:rsid w:val="00583722"/>
    <w:rsid w:val="00584436"/>
    <w:rsid w:val="005852AF"/>
    <w:rsid w:val="0058680F"/>
    <w:rsid w:val="00587348"/>
    <w:rsid w:val="005873F2"/>
    <w:rsid w:val="005878F6"/>
    <w:rsid w:val="00587C17"/>
    <w:rsid w:val="00590D6B"/>
    <w:rsid w:val="00591F82"/>
    <w:rsid w:val="005921AB"/>
    <w:rsid w:val="0059229A"/>
    <w:rsid w:val="005927CC"/>
    <w:rsid w:val="005928CD"/>
    <w:rsid w:val="005934FD"/>
    <w:rsid w:val="00594956"/>
    <w:rsid w:val="00596504"/>
    <w:rsid w:val="0059797E"/>
    <w:rsid w:val="005A01E8"/>
    <w:rsid w:val="005A22BF"/>
    <w:rsid w:val="005A349B"/>
    <w:rsid w:val="005A4C32"/>
    <w:rsid w:val="005A66A2"/>
    <w:rsid w:val="005A6FDF"/>
    <w:rsid w:val="005A7402"/>
    <w:rsid w:val="005A7491"/>
    <w:rsid w:val="005A7765"/>
    <w:rsid w:val="005A77FA"/>
    <w:rsid w:val="005B239C"/>
    <w:rsid w:val="005B3C0B"/>
    <w:rsid w:val="005B3F17"/>
    <w:rsid w:val="005B6492"/>
    <w:rsid w:val="005B6D87"/>
    <w:rsid w:val="005B716C"/>
    <w:rsid w:val="005B722E"/>
    <w:rsid w:val="005B7FF6"/>
    <w:rsid w:val="005C0294"/>
    <w:rsid w:val="005C0DAB"/>
    <w:rsid w:val="005C10A5"/>
    <w:rsid w:val="005C2D57"/>
    <w:rsid w:val="005C3C63"/>
    <w:rsid w:val="005C5747"/>
    <w:rsid w:val="005C7BFA"/>
    <w:rsid w:val="005D06E9"/>
    <w:rsid w:val="005D0B1A"/>
    <w:rsid w:val="005D0B5D"/>
    <w:rsid w:val="005D0CBD"/>
    <w:rsid w:val="005D175D"/>
    <w:rsid w:val="005D2315"/>
    <w:rsid w:val="005D39DC"/>
    <w:rsid w:val="005D4DC8"/>
    <w:rsid w:val="005D51D2"/>
    <w:rsid w:val="005D5536"/>
    <w:rsid w:val="005D57BA"/>
    <w:rsid w:val="005D69E4"/>
    <w:rsid w:val="005D6D7B"/>
    <w:rsid w:val="005D74EB"/>
    <w:rsid w:val="005D7EA0"/>
    <w:rsid w:val="005E05A5"/>
    <w:rsid w:val="005E0B50"/>
    <w:rsid w:val="005E0D1F"/>
    <w:rsid w:val="005E1504"/>
    <w:rsid w:val="005E273D"/>
    <w:rsid w:val="005E4D25"/>
    <w:rsid w:val="005E5574"/>
    <w:rsid w:val="005E5784"/>
    <w:rsid w:val="005E58FF"/>
    <w:rsid w:val="005E683A"/>
    <w:rsid w:val="005E7EA2"/>
    <w:rsid w:val="005F0C48"/>
    <w:rsid w:val="005F1885"/>
    <w:rsid w:val="005F22E5"/>
    <w:rsid w:val="005F2318"/>
    <w:rsid w:val="005F29C2"/>
    <w:rsid w:val="005F3FF6"/>
    <w:rsid w:val="005F569D"/>
    <w:rsid w:val="005F6204"/>
    <w:rsid w:val="005F62E4"/>
    <w:rsid w:val="005F6699"/>
    <w:rsid w:val="005F6F43"/>
    <w:rsid w:val="005F70AD"/>
    <w:rsid w:val="005F72DF"/>
    <w:rsid w:val="005F7A28"/>
    <w:rsid w:val="00600405"/>
    <w:rsid w:val="00601BD0"/>
    <w:rsid w:val="00602630"/>
    <w:rsid w:val="0060264D"/>
    <w:rsid w:val="0060301A"/>
    <w:rsid w:val="0060304D"/>
    <w:rsid w:val="006038A6"/>
    <w:rsid w:val="006059C7"/>
    <w:rsid w:val="006072FF"/>
    <w:rsid w:val="00610709"/>
    <w:rsid w:val="00611917"/>
    <w:rsid w:val="006135B3"/>
    <w:rsid w:val="00613886"/>
    <w:rsid w:val="00614C5A"/>
    <w:rsid w:val="00615174"/>
    <w:rsid w:val="00616C3B"/>
    <w:rsid w:val="00617026"/>
    <w:rsid w:val="00620BEC"/>
    <w:rsid w:val="00621EE3"/>
    <w:rsid w:val="0062232E"/>
    <w:rsid w:val="00622445"/>
    <w:rsid w:val="006227F5"/>
    <w:rsid w:val="00622A02"/>
    <w:rsid w:val="00623DA1"/>
    <w:rsid w:val="006246EE"/>
    <w:rsid w:val="006273E3"/>
    <w:rsid w:val="0062750F"/>
    <w:rsid w:val="00627FAF"/>
    <w:rsid w:val="00627FB0"/>
    <w:rsid w:val="00630446"/>
    <w:rsid w:val="006314B9"/>
    <w:rsid w:val="00631A24"/>
    <w:rsid w:val="00632061"/>
    <w:rsid w:val="0063233B"/>
    <w:rsid w:val="00632800"/>
    <w:rsid w:val="00632EAE"/>
    <w:rsid w:val="00633309"/>
    <w:rsid w:val="00634795"/>
    <w:rsid w:val="006348AD"/>
    <w:rsid w:val="00634EBF"/>
    <w:rsid w:val="00635A59"/>
    <w:rsid w:val="0063611C"/>
    <w:rsid w:val="00637653"/>
    <w:rsid w:val="006410A0"/>
    <w:rsid w:val="0064194E"/>
    <w:rsid w:val="0064447A"/>
    <w:rsid w:val="00645606"/>
    <w:rsid w:val="006458CE"/>
    <w:rsid w:val="00650341"/>
    <w:rsid w:val="006517A2"/>
    <w:rsid w:val="00652568"/>
    <w:rsid w:val="00653836"/>
    <w:rsid w:val="00653ACD"/>
    <w:rsid w:val="00654F76"/>
    <w:rsid w:val="00657B87"/>
    <w:rsid w:val="00660018"/>
    <w:rsid w:val="006608F1"/>
    <w:rsid w:val="00660FFD"/>
    <w:rsid w:val="006623C0"/>
    <w:rsid w:val="00662EB6"/>
    <w:rsid w:val="00666198"/>
    <w:rsid w:val="0066628C"/>
    <w:rsid w:val="00666A6B"/>
    <w:rsid w:val="00667106"/>
    <w:rsid w:val="006672DD"/>
    <w:rsid w:val="006676A4"/>
    <w:rsid w:val="006678F8"/>
    <w:rsid w:val="00667F87"/>
    <w:rsid w:val="0067304F"/>
    <w:rsid w:val="00673468"/>
    <w:rsid w:val="00674BE2"/>
    <w:rsid w:val="00674FD8"/>
    <w:rsid w:val="0067793C"/>
    <w:rsid w:val="0067797C"/>
    <w:rsid w:val="00680D42"/>
    <w:rsid w:val="00682407"/>
    <w:rsid w:val="006825A3"/>
    <w:rsid w:val="0068277E"/>
    <w:rsid w:val="00682C69"/>
    <w:rsid w:val="00682C81"/>
    <w:rsid w:val="00683B79"/>
    <w:rsid w:val="006869FC"/>
    <w:rsid w:val="00686FB1"/>
    <w:rsid w:val="00687756"/>
    <w:rsid w:val="00690743"/>
    <w:rsid w:val="00691821"/>
    <w:rsid w:val="00691E82"/>
    <w:rsid w:val="00692F8F"/>
    <w:rsid w:val="00694844"/>
    <w:rsid w:val="00694CEB"/>
    <w:rsid w:val="006A087A"/>
    <w:rsid w:val="006A0B1F"/>
    <w:rsid w:val="006A299E"/>
    <w:rsid w:val="006A32B2"/>
    <w:rsid w:val="006A3C44"/>
    <w:rsid w:val="006A4248"/>
    <w:rsid w:val="006A5294"/>
    <w:rsid w:val="006A6B69"/>
    <w:rsid w:val="006A71A7"/>
    <w:rsid w:val="006B0522"/>
    <w:rsid w:val="006B065F"/>
    <w:rsid w:val="006B0F07"/>
    <w:rsid w:val="006B127B"/>
    <w:rsid w:val="006B1A28"/>
    <w:rsid w:val="006B290E"/>
    <w:rsid w:val="006B3FDB"/>
    <w:rsid w:val="006B5994"/>
    <w:rsid w:val="006B7AA2"/>
    <w:rsid w:val="006C1939"/>
    <w:rsid w:val="006C2CFF"/>
    <w:rsid w:val="006C5197"/>
    <w:rsid w:val="006C52A2"/>
    <w:rsid w:val="006C6E44"/>
    <w:rsid w:val="006C7217"/>
    <w:rsid w:val="006D0760"/>
    <w:rsid w:val="006D3389"/>
    <w:rsid w:val="006D4134"/>
    <w:rsid w:val="006D4822"/>
    <w:rsid w:val="006D5CF2"/>
    <w:rsid w:val="006D5D0D"/>
    <w:rsid w:val="006D6BF7"/>
    <w:rsid w:val="006D6C2B"/>
    <w:rsid w:val="006D7AD9"/>
    <w:rsid w:val="006E2A0F"/>
    <w:rsid w:val="006E4044"/>
    <w:rsid w:val="006F00BB"/>
    <w:rsid w:val="006F0C08"/>
    <w:rsid w:val="006F1383"/>
    <w:rsid w:val="006F1DA7"/>
    <w:rsid w:val="006F466F"/>
    <w:rsid w:val="006F4FE2"/>
    <w:rsid w:val="006F5E32"/>
    <w:rsid w:val="006F6363"/>
    <w:rsid w:val="006F7805"/>
    <w:rsid w:val="007005D4"/>
    <w:rsid w:val="007020E9"/>
    <w:rsid w:val="007026CA"/>
    <w:rsid w:val="00704CB8"/>
    <w:rsid w:val="00704D34"/>
    <w:rsid w:val="00705A60"/>
    <w:rsid w:val="007060EC"/>
    <w:rsid w:val="007066AA"/>
    <w:rsid w:val="00706E6E"/>
    <w:rsid w:val="00707D5B"/>
    <w:rsid w:val="00710E88"/>
    <w:rsid w:val="007112DF"/>
    <w:rsid w:val="00712954"/>
    <w:rsid w:val="007145D9"/>
    <w:rsid w:val="00714762"/>
    <w:rsid w:val="007149CD"/>
    <w:rsid w:val="0071560F"/>
    <w:rsid w:val="00716494"/>
    <w:rsid w:val="00717C20"/>
    <w:rsid w:val="00722772"/>
    <w:rsid w:val="00725242"/>
    <w:rsid w:val="00727D10"/>
    <w:rsid w:val="00730A1E"/>
    <w:rsid w:val="00731688"/>
    <w:rsid w:val="00731B37"/>
    <w:rsid w:val="007320AB"/>
    <w:rsid w:val="007329C8"/>
    <w:rsid w:val="00734827"/>
    <w:rsid w:val="007348B6"/>
    <w:rsid w:val="00734ACF"/>
    <w:rsid w:val="007354B4"/>
    <w:rsid w:val="00735B65"/>
    <w:rsid w:val="00736CB1"/>
    <w:rsid w:val="007411C7"/>
    <w:rsid w:val="007422EE"/>
    <w:rsid w:val="00742838"/>
    <w:rsid w:val="0074378E"/>
    <w:rsid w:val="00744001"/>
    <w:rsid w:val="00744A9F"/>
    <w:rsid w:val="00746342"/>
    <w:rsid w:val="00746CCE"/>
    <w:rsid w:val="00746FA7"/>
    <w:rsid w:val="00751A4E"/>
    <w:rsid w:val="00752C14"/>
    <w:rsid w:val="007538B2"/>
    <w:rsid w:val="007542C3"/>
    <w:rsid w:val="007546F6"/>
    <w:rsid w:val="00754B20"/>
    <w:rsid w:val="007552EF"/>
    <w:rsid w:val="00755AF9"/>
    <w:rsid w:val="0075634C"/>
    <w:rsid w:val="007571EC"/>
    <w:rsid w:val="007578A8"/>
    <w:rsid w:val="00757968"/>
    <w:rsid w:val="00757D4C"/>
    <w:rsid w:val="00760F2B"/>
    <w:rsid w:val="00761A7F"/>
    <w:rsid w:val="007628D7"/>
    <w:rsid w:val="00763F02"/>
    <w:rsid w:val="007643CC"/>
    <w:rsid w:val="00764BE0"/>
    <w:rsid w:val="007654FD"/>
    <w:rsid w:val="00765585"/>
    <w:rsid w:val="0076601D"/>
    <w:rsid w:val="007700AE"/>
    <w:rsid w:val="0077010A"/>
    <w:rsid w:val="00771F3A"/>
    <w:rsid w:val="00772B29"/>
    <w:rsid w:val="00773079"/>
    <w:rsid w:val="007735A5"/>
    <w:rsid w:val="00774396"/>
    <w:rsid w:val="007754A7"/>
    <w:rsid w:val="00775609"/>
    <w:rsid w:val="0077568D"/>
    <w:rsid w:val="00775CED"/>
    <w:rsid w:val="0077637C"/>
    <w:rsid w:val="007765C4"/>
    <w:rsid w:val="00777EFC"/>
    <w:rsid w:val="00777F77"/>
    <w:rsid w:val="00777F7F"/>
    <w:rsid w:val="00780487"/>
    <w:rsid w:val="007806C5"/>
    <w:rsid w:val="0078272D"/>
    <w:rsid w:val="00782E96"/>
    <w:rsid w:val="0078406C"/>
    <w:rsid w:val="00784284"/>
    <w:rsid w:val="007842DD"/>
    <w:rsid w:val="0078521E"/>
    <w:rsid w:val="0078617F"/>
    <w:rsid w:val="0078635B"/>
    <w:rsid w:val="00786474"/>
    <w:rsid w:val="0078663A"/>
    <w:rsid w:val="007872DA"/>
    <w:rsid w:val="0078759C"/>
    <w:rsid w:val="00790917"/>
    <w:rsid w:val="0079130C"/>
    <w:rsid w:val="00792039"/>
    <w:rsid w:val="00792C53"/>
    <w:rsid w:val="00792D9A"/>
    <w:rsid w:val="007930FA"/>
    <w:rsid w:val="007934D2"/>
    <w:rsid w:val="007950F9"/>
    <w:rsid w:val="007965B5"/>
    <w:rsid w:val="00796DC5"/>
    <w:rsid w:val="00796F1C"/>
    <w:rsid w:val="00797B06"/>
    <w:rsid w:val="007A3B18"/>
    <w:rsid w:val="007A3BA6"/>
    <w:rsid w:val="007A3CE2"/>
    <w:rsid w:val="007A3D08"/>
    <w:rsid w:val="007A683C"/>
    <w:rsid w:val="007A6D8A"/>
    <w:rsid w:val="007B1424"/>
    <w:rsid w:val="007B18E6"/>
    <w:rsid w:val="007B196A"/>
    <w:rsid w:val="007B2813"/>
    <w:rsid w:val="007B32F4"/>
    <w:rsid w:val="007B39E9"/>
    <w:rsid w:val="007B41B5"/>
    <w:rsid w:val="007B630E"/>
    <w:rsid w:val="007B6A65"/>
    <w:rsid w:val="007C0076"/>
    <w:rsid w:val="007C02B7"/>
    <w:rsid w:val="007C1BEE"/>
    <w:rsid w:val="007C224D"/>
    <w:rsid w:val="007C280D"/>
    <w:rsid w:val="007C2DBF"/>
    <w:rsid w:val="007C3519"/>
    <w:rsid w:val="007C3ED5"/>
    <w:rsid w:val="007C4833"/>
    <w:rsid w:val="007C66CB"/>
    <w:rsid w:val="007C68BA"/>
    <w:rsid w:val="007D01EB"/>
    <w:rsid w:val="007D0B3B"/>
    <w:rsid w:val="007D14F5"/>
    <w:rsid w:val="007D1FEA"/>
    <w:rsid w:val="007D2706"/>
    <w:rsid w:val="007D4BC4"/>
    <w:rsid w:val="007D4E5F"/>
    <w:rsid w:val="007D62E0"/>
    <w:rsid w:val="007D6550"/>
    <w:rsid w:val="007D75B2"/>
    <w:rsid w:val="007D7966"/>
    <w:rsid w:val="007E055A"/>
    <w:rsid w:val="007E4005"/>
    <w:rsid w:val="007E4480"/>
    <w:rsid w:val="007E466A"/>
    <w:rsid w:val="007E4DA3"/>
    <w:rsid w:val="007E74F7"/>
    <w:rsid w:val="007F111B"/>
    <w:rsid w:val="007F1A6C"/>
    <w:rsid w:val="007F2055"/>
    <w:rsid w:val="007F24B4"/>
    <w:rsid w:val="007F333F"/>
    <w:rsid w:val="007F36DE"/>
    <w:rsid w:val="007F370F"/>
    <w:rsid w:val="007F429E"/>
    <w:rsid w:val="007F579B"/>
    <w:rsid w:val="007F6636"/>
    <w:rsid w:val="007F73BD"/>
    <w:rsid w:val="007F7570"/>
    <w:rsid w:val="007F75AA"/>
    <w:rsid w:val="008006EC"/>
    <w:rsid w:val="008010FC"/>
    <w:rsid w:val="008031AB"/>
    <w:rsid w:val="008048BF"/>
    <w:rsid w:val="00804B31"/>
    <w:rsid w:val="00804FDD"/>
    <w:rsid w:val="00806871"/>
    <w:rsid w:val="00806A8C"/>
    <w:rsid w:val="00806BCB"/>
    <w:rsid w:val="00810515"/>
    <w:rsid w:val="00810CAB"/>
    <w:rsid w:val="008126E3"/>
    <w:rsid w:val="00812EFE"/>
    <w:rsid w:val="00813440"/>
    <w:rsid w:val="00814C3C"/>
    <w:rsid w:val="00815820"/>
    <w:rsid w:val="008163FC"/>
    <w:rsid w:val="00817001"/>
    <w:rsid w:val="0081754D"/>
    <w:rsid w:val="0082004D"/>
    <w:rsid w:val="008203C7"/>
    <w:rsid w:val="0082139F"/>
    <w:rsid w:val="0082297A"/>
    <w:rsid w:val="00822A0C"/>
    <w:rsid w:val="00823770"/>
    <w:rsid w:val="00824E08"/>
    <w:rsid w:val="00825CE9"/>
    <w:rsid w:val="00826470"/>
    <w:rsid w:val="00827629"/>
    <w:rsid w:val="0083149D"/>
    <w:rsid w:val="00831E4F"/>
    <w:rsid w:val="00832F49"/>
    <w:rsid w:val="00836220"/>
    <w:rsid w:val="00836234"/>
    <w:rsid w:val="00836FDB"/>
    <w:rsid w:val="00837592"/>
    <w:rsid w:val="00837E4B"/>
    <w:rsid w:val="008403C6"/>
    <w:rsid w:val="0084052F"/>
    <w:rsid w:val="008406F2"/>
    <w:rsid w:val="00841191"/>
    <w:rsid w:val="00841287"/>
    <w:rsid w:val="00842AD1"/>
    <w:rsid w:val="008432F5"/>
    <w:rsid w:val="008438C0"/>
    <w:rsid w:val="0084436D"/>
    <w:rsid w:val="0084669B"/>
    <w:rsid w:val="00846EA1"/>
    <w:rsid w:val="00847EFE"/>
    <w:rsid w:val="008506DB"/>
    <w:rsid w:val="00850981"/>
    <w:rsid w:val="00850DB8"/>
    <w:rsid w:val="00851A9C"/>
    <w:rsid w:val="00852875"/>
    <w:rsid w:val="00852A2D"/>
    <w:rsid w:val="00853A27"/>
    <w:rsid w:val="00854842"/>
    <w:rsid w:val="00854A7F"/>
    <w:rsid w:val="00855F87"/>
    <w:rsid w:val="00856E4B"/>
    <w:rsid w:val="00860407"/>
    <w:rsid w:val="00861961"/>
    <w:rsid w:val="00861D2E"/>
    <w:rsid w:val="008629E9"/>
    <w:rsid w:val="00864131"/>
    <w:rsid w:val="00864253"/>
    <w:rsid w:val="0086436D"/>
    <w:rsid w:val="00864BCB"/>
    <w:rsid w:val="0086541C"/>
    <w:rsid w:val="00865889"/>
    <w:rsid w:val="00871812"/>
    <w:rsid w:val="008726BE"/>
    <w:rsid w:val="00873B7C"/>
    <w:rsid w:val="00873F33"/>
    <w:rsid w:val="008755D9"/>
    <w:rsid w:val="0087666C"/>
    <w:rsid w:val="00876728"/>
    <w:rsid w:val="0088094F"/>
    <w:rsid w:val="00881D8E"/>
    <w:rsid w:val="00882797"/>
    <w:rsid w:val="008832CF"/>
    <w:rsid w:val="00883A45"/>
    <w:rsid w:val="008842A3"/>
    <w:rsid w:val="00884307"/>
    <w:rsid w:val="00884315"/>
    <w:rsid w:val="0088477D"/>
    <w:rsid w:val="00885414"/>
    <w:rsid w:val="008859FB"/>
    <w:rsid w:val="00885F1F"/>
    <w:rsid w:val="0088733D"/>
    <w:rsid w:val="00887E06"/>
    <w:rsid w:val="008901CB"/>
    <w:rsid w:val="00890299"/>
    <w:rsid w:val="00891D98"/>
    <w:rsid w:val="008923E4"/>
    <w:rsid w:val="0089300A"/>
    <w:rsid w:val="008A1B5C"/>
    <w:rsid w:val="008A482B"/>
    <w:rsid w:val="008B0241"/>
    <w:rsid w:val="008B0E59"/>
    <w:rsid w:val="008B1496"/>
    <w:rsid w:val="008B18C9"/>
    <w:rsid w:val="008B1AD9"/>
    <w:rsid w:val="008B30B5"/>
    <w:rsid w:val="008B32F1"/>
    <w:rsid w:val="008B33BD"/>
    <w:rsid w:val="008B428F"/>
    <w:rsid w:val="008B4AB9"/>
    <w:rsid w:val="008B4BF0"/>
    <w:rsid w:val="008B58E1"/>
    <w:rsid w:val="008B6475"/>
    <w:rsid w:val="008C02C2"/>
    <w:rsid w:val="008C0B97"/>
    <w:rsid w:val="008C1708"/>
    <w:rsid w:val="008C1A36"/>
    <w:rsid w:val="008C364D"/>
    <w:rsid w:val="008C367F"/>
    <w:rsid w:val="008C5930"/>
    <w:rsid w:val="008C5EFF"/>
    <w:rsid w:val="008C7509"/>
    <w:rsid w:val="008C784E"/>
    <w:rsid w:val="008D278B"/>
    <w:rsid w:val="008D316F"/>
    <w:rsid w:val="008D3798"/>
    <w:rsid w:val="008D467D"/>
    <w:rsid w:val="008D6306"/>
    <w:rsid w:val="008D6E90"/>
    <w:rsid w:val="008D7715"/>
    <w:rsid w:val="008D7995"/>
    <w:rsid w:val="008D7B4F"/>
    <w:rsid w:val="008E07B8"/>
    <w:rsid w:val="008E1007"/>
    <w:rsid w:val="008E1865"/>
    <w:rsid w:val="008E20B6"/>
    <w:rsid w:val="008E2E17"/>
    <w:rsid w:val="008E3604"/>
    <w:rsid w:val="008E42FC"/>
    <w:rsid w:val="008E54E3"/>
    <w:rsid w:val="008E55EA"/>
    <w:rsid w:val="008E5A6C"/>
    <w:rsid w:val="008E5C09"/>
    <w:rsid w:val="008E66AA"/>
    <w:rsid w:val="008E7EED"/>
    <w:rsid w:val="008F0DFB"/>
    <w:rsid w:val="008F1ECA"/>
    <w:rsid w:val="008F28C6"/>
    <w:rsid w:val="008F2A1E"/>
    <w:rsid w:val="008F2D1E"/>
    <w:rsid w:val="008F3970"/>
    <w:rsid w:val="008F4C08"/>
    <w:rsid w:val="008F56F5"/>
    <w:rsid w:val="008F67A5"/>
    <w:rsid w:val="008F7A8B"/>
    <w:rsid w:val="00900A6B"/>
    <w:rsid w:val="00902FC7"/>
    <w:rsid w:val="00903557"/>
    <w:rsid w:val="009036AA"/>
    <w:rsid w:val="0090603D"/>
    <w:rsid w:val="009061D0"/>
    <w:rsid w:val="00912681"/>
    <w:rsid w:val="009127FA"/>
    <w:rsid w:val="009137AC"/>
    <w:rsid w:val="00913824"/>
    <w:rsid w:val="00913C3C"/>
    <w:rsid w:val="00913D04"/>
    <w:rsid w:val="00915F73"/>
    <w:rsid w:val="0091651F"/>
    <w:rsid w:val="0091681C"/>
    <w:rsid w:val="00916BDD"/>
    <w:rsid w:val="00922BE3"/>
    <w:rsid w:val="00922BFB"/>
    <w:rsid w:val="00923082"/>
    <w:rsid w:val="00923178"/>
    <w:rsid w:val="009241AF"/>
    <w:rsid w:val="0092442F"/>
    <w:rsid w:val="00925503"/>
    <w:rsid w:val="009255D8"/>
    <w:rsid w:val="00925D2A"/>
    <w:rsid w:val="00926394"/>
    <w:rsid w:val="009264CB"/>
    <w:rsid w:val="00930549"/>
    <w:rsid w:val="0093068F"/>
    <w:rsid w:val="00931383"/>
    <w:rsid w:val="00931B17"/>
    <w:rsid w:val="00931F6C"/>
    <w:rsid w:val="00932717"/>
    <w:rsid w:val="0093279F"/>
    <w:rsid w:val="00932DFF"/>
    <w:rsid w:val="00934B88"/>
    <w:rsid w:val="009354B7"/>
    <w:rsid w:val="00936229"/>
    <w:rsid w:val="00936917"/>
    <w:rsid w:val="00936E42"/>
    <w:rsid w:val="00940730"/>
    <w:rsid w:val="00942BA0"/>
    <w:rsid w:val="00943842"/>
    <w:rsid w:val="00946881"/>
    <w:rsid w:val="00951CFF"/>
    <w:rsid w:val="00952D27"/>
    <w:rsid w:val="00954461"/>
    <w:rsid w:val="0095538E"/>
    <w:rsid w:val="0095543B"/>
    <w:rsid w:val="00957759"/>
    <w:rsid w:val="009605DB"/>
    <w:rsid w:val="0096255A"/>
    <w:rsid w:val="00962E70"/>
    <w:rsid w:val="009631BB"/>
    <w:rsid w:val="009635F5"/>
    <w:rsid w:val="00963A02"/>
    <w:rsid w:val="0096422C"/>
    <w:rsid w:val="00965670"/>
    <w:rsid w:val="009664C4"/>
    <w:rsid w:val="00966C84"/>
    <w:rsid w:val="00966FD9"/>
    <w:rsid w:val="009710A6"/>
    <w:rsid w:val="009712B3"/>
    <w:rsid w:val="00971507"/>
    <w:rsid w:val="00971898"/>
    <w:rsid w:val="00971A65"/>
    <w:rsid w:val="00971EA0"/>
    <w:rsid w:val="00972412"/>
    <w:rsid w:val="009728A7"/>
    <w:rsid w:val="00973203"/>
    <w:rsid w:val="00974044"/>
    <w:rsid w:val="0097470B"/>
    <w:rsid w:val="009751ED"/>
    <w:rsid w:val="00975320"/>
    <w:rsid w:val="00975E61"/>
    <w:rsid w:val="0097759F"/>
    <w:rsid w:val="00981289"/>
    <w:rsid w:val="00981CAF"/>
    <w:rsid w:val="00981F6F"/>
    <w:rsid w:val="0098263B"/>
    <w:rsid w:val="00983DB0"/>
    <w:rsid w:val="00984735"/>
    <w:rsid w:val="00986331"/>
    <w:rsid w:val="00986CBA"/>
    <w:rsid w:val="00990336"/>
    <w:rsid w:val="00990D78"/>
    <w:rsid w:val="00991054"/>
    <w:rsid w:val="00991335"/>
    <w:rsid w:val="009926E4"/>
    <w:rsid w:val="00994C0D"/>
    <w:rsid w:val="00994F77"/>
    <w:rsid w:val="0099697B"/>
    <w:rsid w:val="00996BBB"/>
    <w:rsid w:val="00997E7F"/>
    <w:rsid w:val="009A0277"/>
    <w:rsid w:val="009A07D3"/>
    <w:rsid w:val="009A1999"/>
    <w:rsid w:val="009A3573"/>
    <w:rsid w:val="009A4980"/>
    <w:rsid w:val="009A5561"/>
    <w:rsid w:val="009A5A76"/>
    <w:rsid w:val="009A7961"/>
    <w:rsid w:val="009A7E1D"/>
    <w:rsid w:val="009B0D8B"/>
    <w:rsid w:val="009B220A"/>
    <w:rsid w:val="009B325E"/>
    <w:rsid w:val="009B32CD"/>
    <w:rsid w:val="009B3D38"/>
    <w:rsid w:val="009B3E84"/>
    <w:rsid w:val="009B4F9B"/>
    <w:rsid w:val="009B58FC"/>
    <w:rsid w:val="009B6031"/>
    <w:rsid w:val="009B645C"/>
    <w:rsid w:val="009B6A69"/>
    <w:rsid w:val="009C071C"/>
    <w:rsid w:val="009C081C"/>
    <w:rsid w:val="009C08F4"/>
    <w:rsid w:val="009C0A6B"/>
    <w:rsid w:val="009C1361"/>
    <w:rsid w:val="009C1CE7"/>
    <w:rsid w:val="009C25D9"/>
    <w:rsid w:val="009C3274"/>
    <w:rsid w:val="009C3376"/>
    <w:rsid w:val="009C4A94"/>
    <w:rsid w:val="009C603E"/>
    <w:rsid w:val="009C61C8"/>
    <w:rsid w:val="009D0965"/>
    <w:rsid w:val="009D1310"/>
    <w:rsid w:val="009D2108"/>
    <w:rsid w:val="009D39C6"/>
    <w:rsid w:val="009D4AF5"/>
    <w:rsid w:val="009D543F"/>
    <w:rsid w:val="009D59D2"/>
    <w:rsid w:val="009D5D88"/>
    <w:rsid w:val="009D72C4"/>
    <w:rsid w:val="009D73DA"/>
    <w:rsid w:val="009D774F"/>
    <w:rsid w:val="009E0133"/>
    <w:rsid w:val="009E0A44"/>
    <w:rsid w:val="009E172D"/>
    <w:rsid w:val="009E1876"/>
    <w:rsid w:val="009E2709"/>
    <w:rsid w:val="009E3012"/>
    <w:rsid w:val="009E3158"/>
    <w:rsid w:val="009E5952"/>
    <w:rsid w:val="009F069B"/>
    <w:rsid w:val="009F1C31"/>
    <w:rsid w:val="009F1CF7"/>
    <w:rsid w:val="009F204C"/>
    <w:rsid w:val="009F21E9"/>
    <w:rsid w:val="009F2B6C"/>
    <w:rsid w:val="009F308C"/>
    <w:rsid w:val="009F3734"/>
    <w:rsid w:val="009F4043"/>
    <w:rsid w:val="009F4456"/>
    <w:rsid w:val="009F5CEB"/>
    <w:rsid w:val="009F753F"/>
    <w:rsid w:val="00A009C6"/>
    <w:rsid w:val="00A00B6F"/>
    <w:rsid w:val="00A01DE4"/>
    <w:rsid w:val="00A0272F"/>
    <w:rsid w:val="00A047B8"/>
    <w:rsid w:val="00A07496"/>
    <w:rsid w:val="00A115BC"/>
    <w:rsid w:val="00A119A5"/>
    <w:rsid w:val="00A12C2C"/>
    <w:rsid w:val="00A14571"/>
    <w:rsid w:val="00A14B0C"/>
    <w:rsid w:val="00A15D17"/>
    <w:rsid w:val="00A163E2"/>
    <w:rsid w:val="00A17EA9"/>
    <w:rsid w:val="00A2078D"/>
    <w:rsid w:val="00A22085"/>
    <w:rsid w:val="00A2262B"/>
    <w:rsid w:val="00A23FC2"/>
    <w:rsid w:val="00A24A0D"/>
    <w:rsid w:val="00A275CE"/>
    <w:rsid w:val="00A27D82"/>
    <w:rsid w:val="00A27F7B"/>
    <w:rsid w:val="00A3172D"/>
    <w:rsid w:val="00A319C3"/>
    <w:rsid w:val="00A337CB"/>
    <w:rsid w:val="00A33A17"/>
    <w:rsid w:val="00A34782"/>
    <w:rsid w:val="00A347CF"/>
    <w:rsid w:val="00A36BC7"/>
    <w:rsid w:val="00A40719"/>
    <w:rsid w:val="00A412CD"/>
    <w:rsid w:val="00A416A8"/>
    <w:rsid w:val="00A41865"/>
    <w:rsid w:val="00A421C7"/>
    <w:rsid w:val="00A4459B"/>
    <w:rsid w:val="00A44E82"/>
    <w:rsid w:val="00A44FD5"/>
    <w:rsid w:val="00A478D2"/>
    <w:rsid w:val="00A50204"/>
    <w:rsid w:val="00A50449"/>
    <w:rsid w:val="00A52D53"/>
    <w:rsid w:val="00A53A2B"/>
    <w:rsid w:val="00A54E82"/>
    <w:rsid w:val="00A5534F"/>
    <w:rsid w:val="00A5583A"/>
    <w:rsid w:val="00A55891"/>
    <w:rsid w:val="00A55A58"/>
    <w:rsid w:val="00A55ADB"/>
    <w:rsid w:val="00A572D6"/>
    <w:rsid w:val="00A624A5"/>
    <w:rsid w:val="00A63970"/>
    <w:rsid w:val="00A6621B"/>
    <w:rsid w:val="00A6702D"/>
    <w:rsid w:val="00A70B91"/>
    <w:rsid w:val="00A718C1"/>
    <w:rsid w:val="00A71D74"/>
    <w:rsid w:val="00A720D6"/>
    <w:rsid w:val="00A7247E"/>
    <w:rsid w:val="00A72A1E"/>
    <w:rsid w:val="00A72D4B"/>
    <w:rsid w:val="00A73890"/>
    <w:rsid w:val="00A7487B"/>
    <w:rsid w:val="00A74FF3"/>
    <w:rsid w:val="00A75A6D"/>
    <w:rsid w:val="00A75B14"/>
    <w:rsid w:val="00A75EF3"/>
    <w:rsid w:val="00A768D1"/>
    <w:rsid w:val="00A77311"/>
    <w:rsid w:val="00A77C7C"/>
    <w:rsid w:val="00A811B6"/>
    <w:rsid w:val="00A83645"/>
    <w:rsid w:val="00A83FE6"/>
    <w:rsid w:val="00A8584F"/>
    <w:rsid w:val="00A85B4A"/>
    <w:rsid w:val="00A86EF5"/>
    <w:rsid w:val="00A86F6E"/>
    <w:rsid w:val="00A9138D"/>
    <w:rsid w:val="00A916B5"/>
    <w:rsid w:val="00A95499"/>
    <w:rsid w:val="00A95EC1"/>
    <w:rsid w:val="00A96587"/>
    <w:rsid w:val="00A96732"/>
    <w:rsid w:val="00A974A9"/>
    <w:rsid w:val="00A9784C"/>
    <w:rsid w:val="00A97B7E"/>
    <w:rsid w:val="00AA0690"/>
    <w:rsid w:val="00AA0ACA"/>
    <w:rsid w:val="00AA1983"/>
    <w:rsid w:val="00AA20D7"/>
    <w:rsid w:val="00AA3DFD"/>
    <w:rsid w:val="00AA45EB"/>
    <w:rsid w:val="00AA4AEF"/>
    <w:rsid w:val="00AA508B"/>
    <w:rsid w:val="00AA7C4D"/>
    <w:rsid w:val="00AA7CAE"/>
    <w:rsid w:val="00AB36A4"/>
    <w:rsid w:val="00AB4865"/>
    <w:rsid w:val="00AB561F"/>
    <w:rsid w:val="00AB6FD7"/>
    <w:rsid w:val="00AB768D"/>
    <w:rsid w:val="00AC0E3F"/>
    <w:rsid w:val="00AC0FA7"/>
    <w:rsid w:val="00AC2816"/>
    <w:rsid w:val="00AC284B"/>
    <w:rsid w:val="00AC2DE0"/>
    <w:rsid w:val="00AC34A5"/>
    <w:rsid w:val="00AC4E11"/>
    <w:rsid w:val="00AC50CB"/>
    <w:rsid w:val="00AC62E5"/>
    <w:rsid w:val="00AC7208"/>
    <w:rsid w:val="00AC7F46"/>
    <w:rsid w:val="00AD0ABE"/>
    <w:rsid w:val="00AD1332"/>
    <w:rsid w:val="00AD164A"/>
    <w:rsid w:val="00AD18F0"/>
    <w:rsid w:val="00AD28EE"/>
    <w:rsid w:val="00AD3444"/>
    <w:rsid w:val="00AD3879"/>
    <w:rsid w:val="00AD73AB"/>
    <w:rsid w:val="00AE00A5"/>
    <w:rsid w:val="00AE0545"/>
    <w:rsid w:val="00AE07DA"/>
    <w:rsid w:val="00AE1602"/>
    <w:rsid w:val="00AE283F"/>
    <w:rsid w:val="00AE4520"/>
    <w:rsid w:val="00AE4A88"/>
    <w:rsid w:val="00AE59AA"/>
    <w:rsid w:val="00AE5DB1"/>
    <w:rsid w:val="00AE67AB"/>
    <w:rsid w:val="00AE67D6"/>
    <w:rsid w:val="00AE73BD"/>
    <w:rsid w:val="00AE7C6F"/>
    <w:rsid w:val="00AF0E58"/>
    <w:rsid w:val="00AF2160"/>
    <w:rsid w:val="00AF34D3"/>
    <w:rsid w:val="00AF4E5D"/>
    <w:rsid w:val="00AF5E88"/>
    <w:rsid w:val="00AF6482"/>
    <w:rsid w:val="00AF6866"/>
    <w:rsid w:val="00AF6D75"/>
    <w:rsid w:val="00AF77DD"/>
    <w:rsid w:val="00AF7D09"/>
    <w:rsid w:val="00B01618"/>
    <w:rsid w:val="00B02AA4"/>
    <w:rsid w:val="00B03D05"/>
    <w:rsid w:val="00B04497"/>
    <w:rsid w:val="00B04E68"/>
    <w:rsid w:val="00B05428"/>
    <w:rsid w:val="00B05F5C"/>
    <w:rsid w:val="00B06711"/>
    <w:rsid w:val="00B10BCE"/>
    <w:rsid w:val="00B118CC"/>
    <w:rsid w:val="00B11C2D"/>
    <w:rsid w:val="00B120C2"/>
    <w:rsid w:val="00B135FC"/>
    <w:rsid w:val="00B13FC7"/>
    <w:rsid w:val="00B1415B"/>
    <w:rsid w:val="00B14286"/>
    <w:rsid w:val="00B14D34"/>
    <w:rsid w:val="00B15805"/>
    <w:rsid w:val="00B176D5"/>
    <w:rsid w:val="00B1771A"/>
    <w:rsid w:val="00B20336"/>
    <w:rsid w:val="00B20837"/>
    <w:rsid w:val="00B22157"/>
    <w:rsid w:val="00B2274D"/>
    <w:rsid w:val="00B22941"/>
    <w:rsid w:val="00B250C6"/>
    <w:rsid w:val="00B255A0"/>
    <w:rsid w:val="00B25D07"/>
    <w:rsid w:val="00B26AD7"/>
    <w:rsid w:val="00B27ABC"/>
    <w:rsid w:val="00B31F83"/>
    <w:rsid w:val="00B31FAC"/>
    <w:rsid w:val="00B32A24"/>
    <w:rsid w:val="00B34318"/>
    <w:rsid w:val="00B34865"/>
    <w:rsid w:val="00B36F42"/>
    <w:rsid w:val="00B407A8"/>
    <w:rsid w:val="00B40C19"/>
    <w:rsid w:val="00B41BFE"/>
    <w:rsid w:val="00B42693"/>
    <w:rsid w:val="00B42B01"/>
    <w:rsid w:val="00B42C4E"/>
    <w:rsid w:val="00B433C1"/>
    <w:rsid w:val="00B43C06"/>
    <w:rsid w:val="00B44424"/>
    <w:rsid w:val="00B45840"/>
    <w:rsid w:val="00B45F30"/>
    <w:rsid w:val="00B45FA6"/>
    <w:rsid w:val="00B46695"/>
    <w:rsid w:val="00B46DB7"/>
    <w:rsid w:val="00B47C85"/>
    <w:rsid w:val="00B50FA7"/>
    <w:rsid w:val="00B52603"/>
    <w:rsid w:val="00B52BD6"/>
    <w:rsid w:val="00B5302C"/>
    <w:rsid w:val="00B5319E"/>
    <w:rsid w:val="00B5410F"/>
    <w:rsid w:val="00B55913"/>
    <w:rsid w:val="00B568A9"/>
    <w:rsid w:val="00B56D35"/>
    <w:rsid w:val="00B60A02"/>
    <w:rsid w:val="00B61898"/>
    <w:rsid w:val="00B62799"/>
    <w:rsid w:val="00B629CD"/>
    <w:rsid w:val="00B62E97"/>
    <w:rsid w:val="00B63320"/>
    <w:rsid w:val="00B637D2"/>
    <w:rsid w:val="00B63AA6"/>
    <w:rsid w:val="00B64687"/>
    <w:rsid w:val="00B67275"/>
    <w:rsid w:val="00B67958"/>
    <w:rsid w:val="00B67AEC"/>
    <w:rsid w:val="00B71F25"/>
    <w:rsid w:val="00B72383"/>
    <w:rsid w:val="00B72E44"/>
    <w:rsid w:val="00B7421E"/>
    <w:rsid w:val="00B74CEB"/>
    <w:rsid w:val="00B74E27"/>
    <w:rsid w:val="00B76086"/>
    <w:rsid w:val="00B762DF"/>
    <w:rsid w:val="00B763FE"/>
    <w:rsid w:val="00B77B43"/>
    <w:rsid w:val="00B8099C"/>
    <w:rsid w:val="00B81971"/>
    <w:rsid w:val="00B86B10"/>
    <w:rsid w:val="00B86F64"/>
    <w:rsid w:val="00B8707F"/>
    <w:rsid w:val="00B87363"/>
    <w:rsid w:val="00B87608"/>
    <w:rsid w:val="00B87C83"/>
    <w:rsid w:val="00B93020"/>
    <w:rsid w:val="00B93DB2"/>
    <w:rsid w:val="00B9454B"/>
    <w:rsid w:val="00B97B89"/>
    <w:rsid w:val="00BA230B"/>
    <w:rsid w:val="00BA33B9"/>
    <w:rsid w:val="00BA3440"/>
    <w:rsid w:val="00BA788F"/>
    <w:rsid w:val="00BB0317"/>
    <w:rsid w:val="00BB05B5"/>
    <w:rsid w:val="00BB1172"/>
    <w:rsid w:val="00BB1182"/>
    <w:rsid w:val="00BB1496"/>
    <w:rsid w:val="00BB53A2"/>
    <w:rsid w:val="00BB5824"/>
    <w:rsid w:val="00BB72EE"/>
    <w:rsid w:val="00BB7757"/>
    <w:rsid w:val="00BB7EB5"/>
    <w:rsid w:val="00BC0A17"/>
    <w:rsid w:val="00BC1023"/>
    <w:rsid w:val="00BC160E"/>
    <w:rsid w:val="00BC1DE4"/>
    <w:rsid w:val="00BC39C7"/>
    <w:rsid w:val="00BC42F6"/>
    <w:rsid w:val="00BC5677"/>
    <w:rsid w:val="00BC5D28"/>
    <w:rsid w:val="00BC603F"/>
    <w:rsid w:val="00BC7058"/>
    <w:rsid w:val="00BC7071"/>
    <w:rsid w:val="00BC7121"/>
    <w:rsid w:val="00BD1F1A"/>
    <w:rsid w:val="00BD2188"/>
    <w:rsid w:val="00BD3A35"/>
    <w:rsid w:val="00BD4D72"/>
    <w:rsid w:val="00BD5A7E"/>
    <w:rsid w:val="00BD5F13"/>
    <w:rsid w:val="00BD703E"/>
    <w:rsid w:val="00BE1203"/>
    <w:rsid w:val="00BE1AC6"/>
    <w:rsid w:val="00BE27DF"/>
    <w:rsid w:val="00BE3182"/>
    <w:rsid w:val="00BE3213"/>
    <w:rsid w:val="00BE321B"/>
    <w:rsid w:val="00BE3634"/>
    <w:rsid w:val="00BE37E2"/>
    <w:rsid w:val="00BE3ECF"/>
    <w:rsid w:val="00BE3FEC"/>
    <w:rsid w:val="00BE5893"/>
    <w:rsid w:val="00BE594F"/>
    <w:rsid w:val="00BE5A61"/>
    <w:rsid w:val="00BE6183"/>
    <w:rsid w:val="00BE6543"/>
    <w:rsid w:val="00BE6DA7"/>
    <w:rsid w:val="00BE72CC"/>
    <w:rsid w:val="00BE73C1"/>
    <w:rsid w:val="00BF009E"/>
    <w:rsid w:val="00BF0CEC"/>
    <w:rsid w:val="00BF16CA"/>
    <w:rsid w:val="00BF1E4C"/>
    <w:rsid w:val="00BF2138"/>
    <w:rsid w:val="00BF245B"/>
    <w:rsid w:val="00BF2AF2"/>
    <w:rsid w:val="00BF3641"/>
    <w:rsid w:val="00C027A2"/>
    <w:rsid w:val="00C02EEA"/>
    <w:rsid w:val="00C0509D"/>
    <w:rsid w:val="00C055DE"/>
    <w:rsid w:val="00C078FA"/>
    <w:rsid w:val="00C07A79"/>
    <w:rsid w:val="00C10231"/>
    <w:rsid w:val="00C11EC0"/>
    <w:rsid w:val="00C12618"/>
    <w:rsid w:val="00C12877"/>
    <w:rsid w:val="00C129E9"/>
    <w:rsid w:val="00C13441"/>
    <w:rsid w:val="00C15CC6"/>
    <w:rsid w:val="00C15E34"/>
    <w:rsid w:val="00C16707"/>
    <w:rsid w:val="00C17263"/>
    <w:rsid w:val="00C17D87"/>
    <w:rsid w:val="00C217DA"/>
    <w:rsid w:val="00C22C7A"/>
    <w:rsid w:val="00C23040"/>
    <w:rsid w:val="00C243F3"/>
    <w:rsid w:val="00C247FC"/>
    <w:rsid w:val="00C25911"/>
    <w:rsid w:val="00C2713C"/>
    <w:rsid w:val="00C301CC"/>
    <w:rsid w:val="00C302A1"/>
    <w:rsid w:val="00C308E9"/>
    <w:rsid w:val="00C3116A"/>
    <w:rsid w:val="00C311EA"/>
    <w:rsid w:val="00C32428"/>
    <w:rsid w:val="00C32F33"/>
    <w:rsid w:val="00C34759"/>
    <w:rsid w:val="00C34AF1"/>
    <w:rsid w:val="00C368C6"/>
    <w:rsid w:val="00C41E33"/>
    <w:rsid w:val="00C422C7"/>
    <w:rsid w:val="00C440DA"/>
    <w:rsid w:val="00C449C4"/>
    <w:rsid w:val="00C44D1E"/>
    <w:rsid w:val="00C4520B"/>
    <w:rsid w:val="00C472EA"/>
    <w:rsid w:val="00C523A4"/>
    <w:rsid w:val="00C53170"/>
    <w:rsid w:val="00C5343C"/>
    <w:rsid w:val="00C538BA"/>
    <w:rsid w:val="00C53925"/>
    <w:rsid w:val="00C53E6E"/>
    <w:rsid w:val="00C553C5"/>
    <w:rsid w:val="00C56533"/>
    <w:rsid w:val="00C56D88"/>
    <w:rsid w:val="00C57054"/>
    <w:rsid w:val="00C5734E"/>
    <w:rsid w:val="00C60E9E"/>
    <w:rsid w:val="00C60F79"/>
    <w:rsid w:val="00C61814"/>
    <w:rsid w:val="00C624D9"/>
    <w:rsid w:val="00C64A4F"/>
    <w:rsid w:val="00C65329"/>
    <w:rsid w:val="00C653E5"/>
    <w:rsid w:val="00C65A51"/>
    <w:rsid w:val="00C65FB1"/>
    <w:rsid w:val="00C67E4A"/>
    <w:rsid w:val="00C7126B"/>
    <w:rsid w:val="00C723E7"/>
    <w:rsid w:val="00C72D7C"/>
    <w:rsid w:val="00C742CD"/>
    <w:rsid w:val="00C7432F"/>
    <w:rsid w:val="00C764BB"/>
    <w:rsid w:val="00C80414"/>
    <w:rsid w:val="00C805FE"/>
    <w:rsid w:val="00C80DAD"/>
    <w:rsid w:val="00C81F0C"/>
    <w:rsid w:val="00C82B77"/>
    <w:rsid w:val="00C84DC0"/>
    <w:rsid w:val="00C85E86"/>
    <w:rsid w:val="00C8683B"/>
    <w:rsid w:val="00C87178"/>
    <w:rsid w:val="00C90B9E"/>
    <w:rsid w:val="00C91E81"/>
    <w:rsid w:val="00C9256B"/>
    <w:rsid w:val="00C92935"/>
    <w:rsid w:val="00C92B02"/>
    <w:rsid w:val="00C933F3"/>
    <w:rsid w:val="00C93F86"/>
    <w:rsid w:val="00CA03DE"/>
    <w:rsid w:val="00CA2B7F"/>
    <w:rsid w:val="00CA2ED2"/>
    <w:rsid w:val="00CA31A2"/>
    <w:rsid w:val="00CA350E"/>
    <w:rsid w:val="00CA44A5"/>
    <w:rsid w:val="00CA4F72"/>
    <w:rsid w:val="00CA5C05"/>
    <w:rsid w:val="00CA6B7B"/>
    <w:rsid w:val="00CA77E0"/>
    <w:rsid w:val="00CA7AA7"/>
    <w:rsid w:val="00CB1A27"/>
    <w:rsid w:val="00CB2006"/>
    <w:rsid w:val="00CB2217"/>
    <w:rsid w:val="00CB2C2A"/>
    <w:rsid w:val="00CB2EAD"/>
    <w:rsid w:val="00CB435B"/>
    <w:rsid w:val="00CB5B07"/>
    <w:rsid w:val="00CB7B40"/>
    <w:rsid w:val="00CC0852"/>
    <w:rsid w:val="00CC1177"/>
    <w:rsid w:val="00CC1DD4"/>
    <w:rsid w:val="00CC282C"/>
    <w:rsid w:val="00CC2EDF"/>
    <w:rsid w:val="00CC3100"/>
    <w:rsid w:val="00CC32FA"/>
    <w:rsid w:val="00CC4270"/>
    <w:rsid w:val="00CC5384"/>
    <w:rsid w:val="00CC6B7B"/>
    <w:rsid w:val="00CC7C3A"/>
    <w:rsid w:val="00CD322C"/>
    <w:rsid w:val="00CD4462"/>
    <w:rsid w:val="00CD4FAA"/>
    <w:rsid w:val="00CD554F"/>
    <w:rsid w:val="00CD5653"/>
    <w:rsid w:val="00CD71DE"/>
    <w:rsid w:val="00CD7BC4"/>
    <w:rsid w:val="00CE0ED5"/>
    <w:rsid w:val="00CE1F7E"/>
    <w:rsid w:val="00CE25A4"/>
    <w:rsid w:val="00CE2A83"/>
    <w:rsid w:val="00CE3837"/>
    <w:rsid w:val="00CE3DDE"/>
    <w:rsid w:val="00CE6C7F"/>
    <w:rsid w:val="00CE7289"/>
    <w:rsid w:val="00CE7648"/>
    <w:rsid w:val="00CF178F"/>
    <w:rsid w:val="00CF2443"/>
    <w:rsid w:val="00CF2B55"/>
    <w:rsid w:val="00CF4634"/>
    <w:rsid w:val="00CF56D3"/>
    <w:rsid w:val="00CF5C87"/>
    <w:rsid w:val="00CF631C"/>
    <w:rsid w:val="00CF64CB"/>
    <w:rsid w:val="00CF6842"/>
    <w:rsid w:val="00CF6924"/>
    <w:rsid w:val="00D01852"/>
    <w:rsid w:val="00D01F80"/>
    <w:rsid w:val="00D024E9"/>
    <w:rsid w:val="00D029BF"/>
    <w:rsid w:val="00D03596"/>
    <w:rsid w:val="00D04150"/>
    <w:rsid w:val="00D04B0A"/>
    <w:rsid w:val="00D0650D"/>
    <w:rsid w:val="00D072EC"/>
    <w:rsid w:val="00D07748"/>
    <w:rsid w:val="00D07B38"/>
    <w:rsid w:val="00D10266"/>
    <w:rsid w:val="00D112B3"/>
    <w:rsid w:val="00D119A1"/>
    <w:rsid w:val="00D11DB9"/>
    <w:rsid w:val="00D11E86"/>
    <w:rsid w:val="00D12257"/>
    <w:rsid w:val="00D1466E"/>
    <w:rsid w:val="00D151CE"/>
    <w:rsid w:val="00D158FA"/>
    <w:rsid w:val="00D15B43"/>
    <w:rsid w:val="00D17F2E"/>
    <w:rsid w:val="00D20CCF"/>
    <w:rsid w:val="00D21A1D"/>
    <w:rsid w:val="00D22BC8"/>
    <w:rsid w:val="00D24268"/>
    <w:rsid w:val="00D24990"/>
    <w:rsid w:val="00D254B5"/>
    <w:rsid w:val="00D2557A"/>
    <w:rsid w:val="00D25A16"/>
    <w:rsid w:val="00D26E72"/>
    <w:rsid w:val="00D2730F"/>
    <w:rsid w:val="00D302E8"/>
    <w:rsid w:val="00D30B62"/>
    <w:rsid w:val="00D30C3A"/>
    <w:rsid w:val="00D337F4"/>
    <w:rsid w:val="00D33DF1"/>
    <w:rsid w:val="00D343D3"/>
    <w:rsid w:val="00D3479C"/>
    <w:rsid w:val="00D3543F"/>
    <w:rsid w:val="00D4028A"/>
    <w:rsid w:val="00D4197A"/>
    <w:rsid w:val="00D419C8"/>
    <w:rsid w:val="00D4325C"/>
    <w:rsid w:val="00D44A22"/>
    <w:rsid w:val="00D45CA6"/>
    <w:rsid w:val="00D52C09"/>
    <w:rsid w:val="00D52EEC"/>
    <w:rsid w:val="00D53E88"/>
    <w:rsid w:val="00D55987"/>
    <w:rsid w:val="00D575AD"/>
    <w:rsid w:val="00D6028E"/>
    <w:rsid w:val="00D60B64"/>
    <w:rsid w:val="00D653EE"/>
    <w:rsid w:val="00D65996"/>
    <w:rsid w:val="00D66700"/>
    <w:rsid w:val="00D66B42"/>
    <w:rsid w:val="00D67346"/>
    <w:rsid w:val="00D7092B"/>
    <w:rsid w:val="00D70D4E"/>
    <w:rsid w:val="00D71EBA"/>
    <w:rsid w:val="00D7214C"/>
    <w:rsid w:val="00D7239F"/>
    <w:rsid w:val="00D72786"/>
    <w:rsid w:val="00D72B67"/>
    <w:rsid w:val="00D72D1E"/>
    <w:rsid w:val="00D769B7"/>
    <w:rsid w:val="00D769DA"/>
    <w:rsid w:val="00D814A9"/>
    <w:rsid w:val="00D83A6E"/>
    <w:rsid w:val="00D83D41"/>
    <w:rsid w:val="00D84240"/>
    <w:rsid w:val="00D84C95"/>
    <w:rsid w:val="00D85584"/>
    <w:rsid w:val="00D856E8"/>
    <w:rsid w:val="00D8593D"/>
    <w:rsid w:val="00D87791"/>
    <w:rsid w:val="00D90413"/>
    <w:rsid w:val="00D9057D"/>
    <w:rsid w:val="00D90A46"/>
    <w:rsid w:val="00D93E61"/>
    <w:rsid w:val="00D94719"/>
    <w:rsid w:val="00D9586C"/>
    <w:rsid w:val="00D95CBB"/>
    <w:rsid w:val="00D95F6B"/>
    <w:rsid w:val="00D966B9"/>
    <w:rsid w:val="00D975E3"/>
    <w:rsid w:val="00D976B7"/>
    <w:rsid w:val="00D97B1F"/>
    <w:rsid w:val="00DA1D63"/>
    <w:rsid w:val="00DA214A"/>
    <w:rsid w:val="00DA2953"/>
    <w:rsid w:val="00DA4753"/>
    <w:rsid w:val="00DA48E8"/>
    <w:rsid w:val="00DA4A36"/>
    <w:rsid w:val="00DB06D1"/>
    <w:rsid w:val="00DB0E6F"/>
    <w:rsid w:val="00DB12F6"/>
    <w:rsid w:val="00DB24E8"/>
    <w:rsid w:val="00DB2898"/>
    <w:rsid w:val="00DB3843"/>
    <w:rsid w:val="00DB3F6C"/>
    <w:rsid w:val="00DB57C2"/>
    <w:rsid w:val="00DB5B12"/>
    <w:rsid w:val="00DB5B9D"/>
    <w:rsid w:val="00DB7A67"/>
    <w:rsid w:val="00DC0010"/>
    <w:rsid w:val="00DC0540"/>
    <w:rsid w:val="00DC2035"/>
    <w:rsid w:val="00DC221F"/>
    <w:rsid w:val="00DC4779"/>
    <w:rsid w:val="00DC4F85"/>
    <w:rsid w:val="00DC714A"/>
    <w:rsid w:val="00DD055E"/>
    <w:rsid w:val="00DD1CA1"/>
    <w:rsid w:val="00DD4D0E"/>
    <w:rsid w:val="00DD6BB3"/>
    <w:rsid w:val="00DD7874"/>
    <w:rsid w:val="00DD7B82"/>
    <w:rsid w:val="00DD7F09"/>
    <w:rsid w:val="00DE29C5"/>
    <w:rsid w:val="00DE312D"/>
    <w:rsid w:val="00DE3C58"/>
    <w:rsid w:val="00DE473E"/>
    <w:rsid w:val="00DE5110"/>
    <w:rsid w:val="00DE516B"/>
    <w:rsid w:val="00DE52B8"/>
    <w:rsid w:val="00DE6447"/>
    <w:rsid w:val="00DE705E"/>
    <w:rsid w:val="00DE74AD"/>
    <w:rsid w:val="00DF2710"/>
    <w:rsid w:val="00DF3AB2"/>
    <w:rsid w:val="00DF5273"/>
    <w:rsid w:val="00DF6FC6"/>
    <w:rsid w:val="00DF7088"/>
    <w:rsid w:val="00DF7E7D"/>
    <w:rsid w:val="00E0122E"/>
    <w:rsid w:val="00E01449"/>
    <w:rsid w:val="00E0170C"/>
    <w:rsid w:val="00E02430"/>
    <w:rsid w:val="00E03350"/>
    <w:rsid w:val="00E039D6"/>
    <w:rsid w:val="00E03A79"/>
    <w:rsid w:val="00E03B55"/>
    <w:rsid w:val="00E04D8E"/>
    <w:rsid w:val="00E054BD"/>
    <w:rsid w:val="00E06326"/>
    <w:rsid w:val="00E10B06"/>
    <w:rsid w:val="00E11C9B"/>
    <w:rsid w:val="00E131FF"/>
    <w:rsid w:val="00E135CE"/>
    <w:rsid w:val="00E136BA"/>
    <w:rsid w:val="00E13D06"/>
    <w:rsid w:val="00E171E0"/>
    <w:rsid w:val="00E204E1"/>
    <w:rsid w:val="00E21716"/>
    <w:rsid w:val="00E2200F"/>
    <w:rsid w:val="00E25713"/>
    <w:rsid w:val="00E3053D"/>
    <w:rsid w:val="00E315D9"/>
    <w:rsid w:val="00E33AEF"/>
    <w:rsid w:val="00E33B47"/>
    <w:rsid w:val="00E34762"/>
    <w:rsid w:val="00E356C7"/>
    <w:rsid w:val="00E361A3"/>
    <w:rsid w:val="00E366A3"/>
    <w:rsid w:val="00E369DA"/>
    <w:rsid w:val="00E36EFF"/>
    <w:rsid w:val="00E3768E"/>
    <w:rsid w:val="00E37ABC"/>
    <w:rsid w:val="00E40985"/>
    <w:rsid w:val="00E4167E"/>
    <w:rsid w:val="00E46AF0"/>
    <w:rsid w:val="00E47115"/>
    <w:rsid w:val="00E509B9"/>
    <w:rsid w:val="00E51A49"/>
    <w:rsid w:val="00E51AE2"/>
    <w:rsid w:val="00E5440B"/>
    <w:rsid w:val="00E5486A"/>
    <w:rsid w:val="00E548BC"/>
    <w:rsid w:val="00E54D4B"/>
    <w:rsid w:val="00E57455"/>
    <w:rsid w:val="00E60354"/>
    <w:rsid w:val="00E6042B"/>
    <w:rsid w:val="00E626FB"/>
    <w:rsid w:val="00E62773"/>
    <w:rsid w:val="00E62806"/>
    <w:rsid w:val="00E62ED5"/>
    <w:rsid w:val="00E6586B"/>
    <w:rsid w:val="00E6588B"/>
    <w:rsid w:val="00E662E4"/>
    <w:rsid w:val="00E66692"/>
    <w:rsid w:val="00E678E8"/>
    <w:rsid w:val="00E6791D"/>
    <w:rsid w:val="00E7033F"/>
    <w:rsid w:val="00E70BA7"/>
    <w:rsid w:val="00E71764"/>
    <w:rsid w:val="00E71CE6"/>
    <w:rsid w:val="00E7239B"/>
    <w:rsid w:val="00E726EA"/>
    <w:rsid w:val="00E73310"/>
    <w:rsid w:val="00E73B79"/>
    <w:rsid w:val="00E7492E"/>
    <w:rsid w:val="00E74A94"/>
    <w:rsid w:val="00E74D92"/>
    <w:rsid w:val="00E7572E"/>
    <w:rsid w:val="00E75B27"/>
    <w:rsid w:val="00E761F1"/>
    <w:rsid w:val="00E7710E"/>
    <w:rsid w:val="00E81C2E"/>
    <w:rsid w:val="00E84482"/>
    <w:rsid w:val="00E84ABA"/>
    <w:rsid w:val="00E87FF1"/>
    <w:rsid w:val="00E906A9"/>
    <w:rsid w:val="00E90DED"/>
    <w:rsid w:val="00E92B10"/>
    <w:rsid w:val="00E92D03"/>
    <w:rsid w:val="00E92E71"/>
    <w:rsid w:val="00E93194"/>
    <w:rsid w:val="00E934F1"/>
    <w:rsid w:val="00E93E68"/>
    <w:rsid w:val="00E943C7"/>
    <w:rsid w:val="00E94878"/>
    <w:rsid w:val="00E950A9"/>
    <w:rsid w:val="00E95F7F"/>
    <w:rsid w:val="00E9640B"/>
    <w:rsid w:val="00E97F3E"/>
    <w:rsid w:val="00EA0A1D"/>
    <w:rsid w:val="00EA1994"/>
    <w:rsid w:val="00EA40FB"/>
    <w:rsid w:val="00EA5D33"/>
    <w:rsid w:val="00EA6389"/>
    <w:rsid w:val="00EA640B"/>
    <w:rsid w:val="00EA727D"/>
    <w:rsid w:val="00EB243A"/>
    <w:rsid w:val="00EB2B08"/>
    <w:rsid w:val="00EB4038"/>
    <w:rsid w:val="00EB458A"/>
    <w:rsid w:val="00EB4F0B"/>
    <w:rsid w:val="00EB5560"/>
    <w:rsid w:val="00EB64FA"/>
    <w:rsid w:val="00EC128F"/>
    <w:rsid w:val="00EC219F"/>
    <w:rsid w:val="00EC26DE"/>
    <w:rsid w:val="00EC285C"/>
    <w:rsid w:val="00EC4D75"/>
    <w:rsid w:val="00EC515A"/>
    <w:rsid w:val="00ED08F6"/>
    <w:rsid w:val="00ED0DF9"/>
    <w:rsid w:val="00ED18D2"/>
    <w:rsid w:val="00ED4C3B"/>
    <w:rsid w:val="00ED5153"/>
    <w:rsid w:val="00ED5325"/>
    <w:rsid w:val="00ED7CE1"/>
    <w:rsid w:val="00ED7CF7"/>
    <w:rsid w:val="00EE051A"/>
    <w:rsid w:val="00EE0B9D"/>
    <w:rsid w:val="00EE1F23"/>
    <w:rsid w:val="00EE2203"/>
    <w:rsid w:val="00EE2BFC"/>
    <w:rsid w:val="00EE372B"/>
    <w:rsid w:val="00EE3873"/>
    <w:rsid w:val="00EE3D2E"/>
    <w:rsid w:val="00EE4494"/>
    <w:rsid w:val="00EE4A21"/>
    <w:rsid w:val="00EE4E48"/>
    <w:rsid w:val="00EE5986"/>
    <w:rsid w:val="00EE5F5E"/>
    <w:rsid w:val="00EE6593"/>
    <w:rsid w:val="00EE6906"/>
    <w:rsid w:val="00EE753F"/>
    <w:rsid w:val="00EE7578"/>
    <w:rsid w:val="00EE7C08"/>
    <w:rsid w:val="00EE7CDD"/>
    <w:rsid w:val="00EF060F"/>
    <w:rsid w:val="00EF0764"/>
    <w:rsid w:val="00EF07F8"/>
    <w:rsid w:val="00EF14CF"/>
    <w:rsid w:val="00EF446C"/>
    <w:rsid w:val="00EF45DF"/>
    <w:rsid w:val="00EF4D55"/>
    <w:rsid w:val="00EF6F26"/>
    <w:rsid w:val="00F001C5"/>
    <w:rsid w:val="00F009C9"/>
    <w:rsid w:val="00F00D1A"/>
    <w:rsid w:val="00F010B0"/>
    <w:rsid w:val="00F011FF"/>
    <w:rsid w:val="00F01F95"/>
    <w:rsid w:val="00F0241B"/>
    <w:rsid w:val="00F03888"/>
    <w:rsid w:val="00F03C80"/>
    <w:rsid w:val="00F03CA0"/>
    <w:rsid w:val="00F03FF4"/>
    <w:rsid w:val="00F0460D"/>
    <w:rsid w:val="00F06019"/>
    <w:rsid w:val="00F075AF"/>
    <w:rsid w:val="00F10D71"/>
    <w:rsid w:val="00F110AE"/>
    <w:rsid w:val="00F112FD"/>
    <w:rsid w:val="00F12228"/>
    <w:rsid w:val="00F13133"/>
    <w:rsid w:val="00F133E7"/>
    <w:rsid w:val="00F13F69"/>
    <w:rsid w:val="00F144AE"/>
    <w:rsid w:val="00F14679"/>
    <w:rsid w:val="00F154E2"/>
    <w:rsid w:val="00F15A5E"/>
    <w:rsid w:val="00F15E3B"/>
    <w:rsid w:val="00F15ED9"/>
    <w:rsid w:val="00F1694B"/>
    <w:rsid w:val="00F16D63"/>
    <w:rsid w:val="00F1720F"/>
    <w:rsid w:val="00F1773B"/>
    <w:rsid w:val="00F17FF8"/>
    <w:rsid w:val="00F20272"/>
    <w:rsid w:val="00F20F22"/>
    <w:rsid w:val="00F2140D"/>
    <w:rsid w:val="00F240EA"/>
    <w:rsid w:val="00F2507A"/>
    <w:rsid w:val="00F25AE0"/>
    <w:rsid w:val="00F26734"/>
    <w:rsid w:val="00F26F78"/>
    <w:rsid w:val="00F303AB"/>
    <w:rsid w:val="00F31B53"/>
    <w:rsid w:val="00F3270C"/>
    <w:rsid w:val="00F3313C"/>
    <w:rsid w:val="00F33437"/>
    <w:rsid w:val="00F341ED"/>
    <w:rsid w:val="00F348F2"/>
    <w:rsid w:val="00F3554E"/>
    <w:rsid w:val="00F355B0"/>
    <w:rsid w:val="00F37E20"/>
    <w:rsid w:val="00F40A42"/>
    <w:rsid w:val="00F42BD1"/>
    <w:rsid w:val="00F43DA7"/>
    <w:rsid w:val="00F44B00"/>
    <w:rsid w:val="00F45372"/>
    <w:rsid w:val="00F458C9"/>
    <w:rsid w:val="00F466B2"/>
    <w:rsid w:val="00F4701B"/>
    <w:rsid w:val="00F47825"/>
    <w:rsid w:val="00F502F7"/>
    <w:rsid w:val="00F50317"/>
    <w:rsid w:val="00F50561"/>
    <w:rsid w:val="00F51F28"/>
    <w:rsid w:val="00F52076"/>
    <w:rsid w:val="00F52C83"/>
    <w:rsid w:val="00F52EC3"/>
    <w:rsid w:val="00F52EEF"/>
    <w:rsid w:val="00F52FD5"/>
    <w:rsid w:val="00F530FB"/>
    <w:rsid w:val="00F54A87"/>
    <w:rsid w:val="00F55139"/>
    <w:rsid w:val="00F5571C"/>
    <w:rsid w:val="00F57C4A"/>
    <w:rsid w:val="00F601AC"/>
    <w:rsid w:val="00F6085E"/>
    <w:rsid w:val="00F60EFC"/>
    <w:rsid w:val="00F63D27"/>
    <w:rsid w:val="00F642BB"/>
    <w:rsid w:val="00F6438B"/>
    <w:rsid w:val="00F64571"/>
    <w:rsid w:val="00F64612"/>
    <w:rsid w:val="00F658F4"/>
    <w:rsid w:val="00F66CE8"/>
    <w:rsid w:val="00F66E2C"/>
    <w:rsid w:val="00F7093B"/>
    <w:rsid w:val="00F71A97"/>
    <w:rsid w:val="00F729C5"/>
    <w:rsid w:val="00F72ED6"/>
    <w:rsid w:val="00F74CC5"/>
    <w:rsid w:val="00F750B6"/>
    <w:rsid w:val="00F75B9C"/>
    <w:rsid w:val="00F8079B"/>
    <w:rsid w:val="00F819B3"/>
    <w:rsid w:val="00F819B6"/>
    <w:rsid w:val="00F81B2B"/>
    <w:rsid w:val="00F834BB"/>
    <w:rsid w:val="00F84C11"/>
    <w:rsid w:val="00F85C08"/>
    <w:rsid w:val="00F85CFA"/>
    <w:rsid w:val="00F86C89"/>
    <w:rsid w:val="00F8739A"/>
    <w:rsid w:val="00F87C2D"/>
    <w:rsid w:val="00F90849"/>
    <w:rsid w:val="00F9156F"/>
    <w:rsid w:val="00F91895"/>
    <w:rsid w:val="00F9228E"/>
    <w:rsid w:val="00F9531C"/>
    <w:rsid w:val="00F95340"/>
    <w:rsid w:val="00F9576F"/>
    <w:rsid w:val="00F958DA"/>
    <w:rsid w:val="00F96965"/>
    <w:rsid w:val="00F96BE2"/>
    <w:rsid w:val="00FA0247"/>
    <w:rsid w:val="00FA162B"/>
    <w:rsid w:val="00FA1BDE"/>
    <w:rsid w:val="00FA24C8"/>
    <w:rsid w:val="00FA284A"/>
    <w:rsid w:val="00FA33AB"/>
    <w:rsid w:val="00FA42B3"/>
    <w:rsid w:val="00FA48B6"/>
    <w:rsid w:val="00FA5B92"/>
    <w:rsid w:val="00FA5C83"/>
    <w:rsid w:val="00FA5CB5"/>
    <w:rsid w:val="00FA5D05"/>
    <w:rsid w:val="00FA669C"/>
    <w:rsid w:val="00FA6C75"/>
    <w:rsid w:val="00FA6F69"/>
    <w:rsid w:val="00FA7946"/>
    <w:rsid w:val="00FB08A0"/>
    <w:rsid w:val="00FB165D"/>
    <w:rsid w:val="00FB16C5"/>
    <w:rsid w:val="00FB1D27"/>
    <w:rsid w:val="00FB1E77"/>
    <w:rsid w:val="00FB30FF"/>
    <w:rsid w:val="00FB4FF2"/>
    <w:rsid w:val="00FB52A5"/>
    <w:rsid w:val="00FB5915"/>
    <w:rsid w:val="00FB66C2"/>
    <w:rsid w:val="00FB6800"/>
    <w:rsid w:val="00FB6FF5"/>
    <w:rsid w:val="00FB7419"/>
    <w:rsid w:val="00FB7A5B"/>
    <w:rsid w:val="00FC1C6F"/>
    <w:rsid w:val="00FC34AE"/>
    <w:rsid w:val="00FC50AB"/>
    <w:rsid w:val="00FC52A9"/>
    <w:rsid w:val="00FC6056"/>
    <w:rsid w:val="00FC663A"/>
    <w:rsid w:val="00FD02C0"/>
    <w:rsid w:val="00FD236F"/>
    <w:rsid w:val="00FD2841"/>
    <w:rsid w:val="00FD29AF"/>
    <w:rsid w:val="00FD385A"/>
    <w:rsid w:val="00FD3A06"/>
    <w:rsid w:val="00FD7014"/>
    <w:rsid w:val="00FD7509"/>
    <w:rsid w:val="00FD77A6"/>
    <w:rsid w:val="00FD7CF4"/>
    <w:rsid w:val="00FE2E20"/>
    <w:rsid w:val="00FE3F6E"/>
    <w:rsid w:val="00FE43AD"/>
    <w:rsid w:val="00FE6F8D"/>
    <w:rsid w:val="00FE78AF"/>
    <w:rsid w:val="00FF0915"/>
    <w:rsid w:val="00FF1639"/>
    <w:rsid w:val="00FF1707"/>
    <w:rsid w:val="00FF1760"/>
    <w:rsid w:val="00FF1BC4"/>
    <w:rsid w:val="00FF1CED"/>
    <w:rsid w:val="00FF461B"/>
    <w:rsid w:val="00FF4902"/>
    <w:rsid w:val="00FF5599"/>
    <w:rsid w:val="00FF69E4"/>
    <w:rsid w:val="00FF6ABF"/>
    <w:rsid w:val="00FF6B43"/>
    <w:rsid w:val="00FF6DA4"/>
    <w:rsid w:val="00FF7073"/>
    <w:rsid w:val="00FF7CF1"/>
    <w:rsid w:val="00FF7F28"/>
    <w:rsid w:val="20082129"/>
    <w:rsid w:val="3186310A"/>
    <w:rsid w:val="330844C4"/>
    <w:rsid w:val="43560B8E"/>
    <w:rsid w:val="600B28A8"/>
    <w:rsid w:val="68923B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F75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 w:line="250" w:lineRule="auto"/>
    </w:pPr>
    <w:rPr>
      <w:rFonts w:asciiTheme="minorHAnsi" w:eastAsiaTheme="minorEastAsia" w:hAnsiTheme="minorHAnsi" w:cstheme="minorBidi"/>
      <w:sz w:val="21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b/>
      <w:bCs/>
      <w:i/>
      <w:color w:val="163358" w:themeColor="accent1" w:themeShade="B5"/>
      <w:spacing w:val="-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7365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before="0" w:after="0" w:line="240" w:lineRule="auto"/>
    </w:pPr>
    <w:rPr>
      <w:sz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0" w:beforeAutospacing="1" w:after="0" w:afterAutospacing="1"/>
    </w:pPr>
    <w:rPr>
      <w:rFonts w:cs="Times New Roman"/>
      <w:sz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900"/>
      <w:contextualSpacing/>
    </w:pPr>
    <w:rPr>
      <w:rFonts w:asciiTheme="majorHAnsi" w:eastAsiaTheme="majorEastAsia" w:hAnsiTheme="majorHAnsi" w:cstheme="majorBidi"/>
      <w:i/>
      <w:color w:val="FFFFFF" w:themeColor="background1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Pr>
      <w:b/>
      <w:bCs/>
      <w:color w:val="002060" w:themeColor="accent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35B5B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1F497D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i/>
      <w:color w:val="FFFFFF" w:themeColor="background1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i/>
      <w:color w:val="163358" w:themeColor="accent1" w:themeShade="B5"/>
      <w:spacing w:val="-20"/>
      <w:sz w:val="32"/>
      <w:szCs w:val="32"/>
    </w:rPr>
  </w:style>
  <w:style w:type="paragraph" w:customStyle="1" w:styleId="checklistindent">
    <w:name w:val="checklist indent"/>
    <w:basedOn w:val="Normal"/>
    <w:qFormat/>
    <w:pPr>
      <w:ind w:left="357" w:hanging="357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</w:r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7365D" w:themeColor="accent1" w:themeShade="BF"/>
      <w:sz w:val="26"/>
      <w:szCs w:val="26"/>
    </w:rPr>
  </w:style>
  <w:style w:type="paragraph" w:customStyle="1" w:styleId="Dates">
    <w:name w:val="Dates"/>
    <w:basedOn w:val="BodyText"/>
    <w:qFormat/>
    <w:pPr>
      <w:widowControl w:val="0"/>
      <w:kinsoku w:val="0"/>
      <w:overflowPunct w:val="0"/>
      <w:autoSpaceDE w:val="0"/>
      <w:autoSpaceDN w:val="0"/>
      <w:adjustRightInd w:val="0"/>
      <w:spacing w:before="0" w:after="0" w:line="240" w:lineRule="auto"/>
    </w:pPr>
    <w:rPr>
      <w:rFonts w:eastAsia="Times New Roman" w:cs="Times New Roman"/>
      <w:b/>
      <w:color w:val="000000" w:themeColor="text1"/>
      <w:sz w:val="18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1"/>
    </w:rPr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1"/>
      <w:szCs w:val="21"/>
      <w:lang w:val="pl-PL" w:eastAsia="en-US"/>
    </w:rPr>
  </w:style>
  <w:style w:type="character" w:customStyle="1" w:styleId="t-bold">
    <w:name w:val="t-bold"/>
    <w:basedOn w:val="DefaultParagraphFont"/>
  </w:style>
  <w:style w:type="character" w:customStyle="1" w:styleId="visually-hidden">
    <w:name w:val="visually-hidden"/>
    <w:basedOn w:val="DefaultParagraphFont"/>
  </w:style>
  <w:style w:type="character" w:customStyle="1" w:styleId="t-14">
    <w:name w:val="t-14"/>
    <w:basedOn w:val="DefaultParagraphFont"/>
  </w:style>
  <w:style w:type="character" w:customStyle="1" w:styleId="span">
    <w:name w:val="span"/>
    <w:basedOn w:val="DefaultParagraphFont"/>
    <w:rPr>
      <w:sz w:val="24"/>
      <w:szCs w:val="24"/>
      <w:vertAlign w:val="baseline"/>
    </w:rPr>
  </w:style>
  <w:style w:type="paragraph" w:customStyle="1" w:styleId="divdocumentulli">
    <w:name w:val="div_document_ul_li"/>
    <w:basedOn w:val="Normal"/>
    <w:pPr>
      <w:spacing w:before="0" w:after="0" w:line="240" w:lineRule="atLeast"/>
    </w:pPr>
    <w:rPr>
      <w:rFonts w:ascii="Times New Roman" w:eastAsia="Times New Roman" w:hAnsi="Times New Roman" w:cs="Times New Roman"/>
      <w:sz w:val="24"/>
    </w:rPr>
  </w:style>
  <w:style w:type="character" w:customStyle="1" w:styleId="spanjobtitle">
    <w:name w:val="span_jobtitle"/>
    <w:basedOn w:val="span"/>
    <w:rPr>
      <w:b/>
      <w:bCs/>
      <w:sz w:val="24"/>
      <w:szCs w:val="24"/>
      <w:vertAlign w:val="baseline"/>
    </w:rPr>
  </w:style>
  <w:style w:type="character" w:customStyle="1" w:styleId="ListParagraphChar">
    <w:name w:val="List Paragraph Char"/>
    <w:link w:val="ListParagraph"/>
    <w:uiPriority w:val="34"/>
    <w:qFormat/>
    <w:locked/>
    <w:rPr>
      <w:sz w:val="21"/>
    </w:rPr>
  </w:style>
  <w:style w:type="paragraph" w:customStyle="1" w:styleId="divdocumentsinglecolumn">
    <w:name w:val="div_document_singlecolumn"/>
    <w:basedOn w:val="Normal"/>
    <w:pPr>
      <w:spacing w:before="0" w:after="0" w:line="240" w:lineRule="atLeast"/>
    </w:pPr>
    <w:rPr>
      <w:rFonts w:ascii="Times New Roman" w:eastAsia="Times New Roman" w:hAnsi="Times New Roman" w:cs="Times New Roman"/>
      <w:sz w:val="24"/>
      <w:lang w:eastAsia="ko-KR"/>
    </w:rPr>
  </w:style>
  <w:style w:type="paragraph" w:customStyle="1" w:styleId="p">
    <w:name w:val="p"/>
    <w:basedOn w:val="Normal"/>
    <w:pPr>
      <w:spacing w:before="0" w:after="0" w:line="240" w:lineRule="atLeast"/>
    </w:pPr>
    <w:rPr>
      <w:rFonts w:cs="Times New Roman"/>
      <w:sz w:val="24"/>
      <w:lang w:eastAsia="zh-CN"/>
    </w:rPr>
  </w:style>
  <w:style w:type="paragraph" w:customStyle="1" w:styleId="NoSpacing1">
    <w:name w:val="No Spacing1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E15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smart71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takhirnuranov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yla\AppData\Roaming\Microsoft\Templates\Resume%20writing%20checklist.dotx" TargetMode="External"/></Relationships>
</file>

<file path=word/theme/theme1.xml><?xml version="1.0" encoding="utf-8"?>
<a:theme xmlns:a="http://schemas.openxmlformats.org/drawingml/2006/main" name="Office Theme">
  <a:themeElements>
    <a:clrScheme name="Custom 37">
      <a:dk1>
        <a:sysClr val="windowText" lastClr="000000"/>
      </a:dk1>
      <a:lt1>
        <a:sysClr val="window" lastClr="FFFFFF"/>
      </a:lt1>
      <a:dk2>
        <a:srgbClr val="275C9D"/>
      </a:dk2>
      <a:lt2>
        <a:srgbClr val="EEECE1"/>
      </a:lt2>
      <a:accent1>
        <a:srgbClr val="1F497D"/>
      </a:accent1>
      <a:accent2>
        <a:srgbClr val="B35B5B"/>
      </a:accent2>
      <a:accent3>
        <a:srgbClr val="F7B771"/>
      </a:accent3>
      <a:accent4>
        <a:srgbClr val="002060"/>
      </a:accent4>
      <a:accent5>
        <a:srgbClr val="C4BD97"/>
      </a:accent5>
      <a:accent6>
        <a:srgbClr val="A7B870"/>
      </a:accent6>
      <a:hlink>
        <a:srgbClr val="1F497D"/>
      </a:hlink>
      <a:folHlink>
        <a:srgbClr val="B35B5B"/>
      </a:folHlink>
    </a:clrScheme>
    <a:fontScheme name="Century Schoolbook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CF192D-D198-4695-BEAC-32B7371B10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2D9805-8F1E-45F4-A7F6-F6AEC565F2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AD53C1-C5C4-4BF1-B8A3-D3C05E3C521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5E150162-2189-443B-8CA1-53562AE2B7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writing checklist.dotx</Template>
  <TotalTime>2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2022-04-12T21:08:00Z</dcterms:created>
  <dcterms:modified xsi:type="dcterms:W3CDTF">2024-03-26T01:23:00Z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KSOProductBuildVer">
    <vt:lpwstr>2052-12.1.0.16388</vt:lpwstr>
  </property>
  <property fmtid="{D5CDD505-2E9C-101B-9397-08002B2CF9AE}" pid="4" name="ICV">
    <vt:lpwstr>FD9D452EF62F40DE936C7DA2537B96F9_13</vt:lpwstr>
  </property>
</Properties>
</file>